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25EAB" w14:textId="77777777" w:rsidR="00816216" w:rsidRPr="004C75C7" w:rsidRDefault="00FF5F26" w:rsidP="006B1D92">
      <w:pPr>
        <w:pStyle w:val="Title"/>
        <w:pBdr>
          <w:bottom w:val="single" w:sz="4" w:space="4" w:color="auto"/>
        </w:pBdr>
        <w:spacing w:line="276" w:lineRule="auto"/>
        <w:jc w:val="center"/>
        <w:rPr>
          <w:rFonts w:ascii="Calibri" w:hAnsi="Calibri"/>
          <w:b/>
          <w:bCs/>
          <w:color w:val="auto"/>
          <w:sz w:val="38"/>
          <w:szCs w:val="38"/>
        </w:rPr>
      </w:pPr>
      <w:r w:rsidRPr="004C75C7">
        <w:rPr>
          <w:rFonts w:ascii="Calibri" w:hAnsi="Calibri"/>
          <w:b/>
          <w:bCs/>
          <w:color w:val="auto"/>
          <w:sz w:val="38"/>
          <w:szCs w:val="38"/>
        </w:rPr>
        <w:t>Nairozeen Aslam</w:t>
      </w:r>
    </w:p>
    <w:p w14:paraId="27666BE3" w14:textId="1D8D6116" w:rsidR="00141A4C" w:rsidRPr="004C75C7" w:rsidRDefault="00F7213C" w:rsidP="00460D2C">
      <w:pPr>
        <w:pStyle w:val="Title"/>
        <w:pBdr>
          <w:bottom w:val="single" w:sz="4" w:space="4" w:color="auto"/>
        </w:pBdr>
        <w:jc w:val="center"/>
        <w:rPr>
          <w:rFonts w:ascii="Calibri" w:hAnsi="Calibri"/>
          <w:color w:val="auto"/>
          <w:sz w:val="24"/>
          <w:szCs w:val="24"/>
        </w:rPr>
      </w:pPr>
      <w:r w:rsidRPr="004C75C7">
        <w:rPr>
          <w:rFonts w:ascii="Calibri" w:hAnsi="Calibri"/>
          <w:color w:val="auto"/>
          <w:sz w:val="24"/>
          <w:szCs w:val="24"/>
        </w:rPr>
        <w:t xml:space="preserve">Cell: </w:t>
      </w:r>
      <w:r w:rsidR="00CB4DC6" w:rsidRPr="004C75C7">
        <w:rPr>
          <w:rFonts w:ascii="Calibri" w:hAnsi="Calibri"/>
          <w:color w:val="auto"/>
          <w:sz w:val="24"/>
          <w:szCs w:val="24"/>
        </w:rPr>
        <w:t>647-232-8118</w:t>
      </w:r>
      <w:r w:rsidR="000F03A6" w:rsidRPr="004C75C7">
        <w:rPr>
          <w:rFonts w:ascii="Calibri" w:hAnsi="Calibri"/>
          <w:color w:val="auto"/>
          <w:sz w:val="24"/>
          <w:szCs w:val="24"/>
        </w:rPr>
        <w:t xml:space="preserve"> </w:t>
      </w:r>
      <w:r w:rsidR="00810849" w:rsidRPr="004C75C7">
        <w:rPr>
          <w:rFonts w:ascii="Calibri" w:hAnsi="Calibri"/>
          <w:color w:val="auto"/>
          <w:sz w:val="24"/>
          <w:szCs w:val="24"/>
        </w:rPr>
        <w:t xml:space="preserve">| </w:t>
      </w:r>
      <w:r w:rsidRPr="004C75C7">
        <w:rPr>
          <w:rFonts w:ascii="Calibri" w:hAnsi="Calibri"/>
          <w:color w:val="auto"/>
          <w:sz w:val="24"/>
          <w:szCs w:val="24"/>
        </w:rPr>
        <w:t xml:space="preserve">Email ID: </w:t>
      </w:r>
      <w:hyperlink r:id="rId8" w:history="1">
        <w:r w:rsidRPr="004C75C7">
          <w:rPr>
            <w:rStyle w:val="Hyperlink"/>
            <w:rFonts w:ascii="Calibri" w:hAnsi="Calibri"/>
            <w:color w:val="auto"/>
            <w:sz w:val="24"/>
            <w:szCs w:val="24"/>
          </w:rPr>
          <w:t>nairozeen.aslam@gmail.com</w:t>
        </w:r>
      </w:hyperlink>
    </w:p>
    <w:p w14:paraId="45F57C92" w14:textId="53D241DD" w:rsidR="00F7213C" w:rsidRPr="004C75C7" w:rsidRDefault="00F7213C" w:rsidP="00460D2C">
      <w:pPr>
        <w:pStyle w:val="Title"/>
        <w:pBdr>
          <w:bottom w:val="single" w:sz="4" w:space="4" w:color="auto"/>
        </w:pBdr>
        <w:jc w:val="center"/>
        <w:rPr>
          <w:rFonts w:ascii="Calibri" w:hAnsi="Calibri"/>
          <w:color w:val="auto"/>
          <w:sz w:val="24"/>
          <w:szCs w:val="24"/>
        </w:rPr>
      </w:pPr>
      <w:r w:rsidRPr="004C75C7">
        <w:rPr>
          <w:rFonts w:ascii="Calibri" w:hAnsi="Calibri"/>
          <w:color w:val="auto"/>
          <w:sz w:val="24"/>
          <w:szCs w:val="24"/>
        </w:rPr>
        <w:t>Home: 21 Eccleston Drive, North York, ON M4A 1K4</w:t>
      </w:r>
    </w:p>
    <w:p w14:paraId="1F45ABED" w14:textId="77777777" w:rsidR="006270A9" w:rsidRPr="004C75C7" w:rsidRDefault="00FF5F26" w:rsidP="009740C8">
      <w:pPr>
        <w:pStyle w:val="Heading1"/>
        <w:jc w:val="center"/>
        <w:rPr>
          <w:rFonts w:ascii="Calibri" w:hAnsi="Calibri"/>
          <w:color w:val="auto"/>
        </w:rPr>
      </w:pPr>
      <w:r w:rsidRPr="004C75C7">
        <w:rPr>
          <w:rFonts w:ascii="Calibri" w:hAnsi="Calibri"/>
          <w:color w:val="auto"/>
        </w:rPr>
        <w:t>Professional Summary</w:t>
      </w:r>
    </w:p>
    <w:p w14:paraId="4EE15766" w14:textId="2DE48263" w:rsidR="006270A9" w:rsidRPr="004C75C7" w:rsidRDefault="00460D2C" w:rsidP="00402278">
      <w:pPr>
        <w:spacing w:line="276" w:lineRule="auto"/>
        <w:rPr>
          <w:rFonts w:ascii="Calibri" w:hAnsi="Calibri"/>
          <w:color w:val="auto"/>
        </w:rPr>
      </w:pPr>
      <w:r w:rsidRPr="004C75C7">
        <w:rPr>
          <w:rFonts w:ascii="Calibri" w:hAnsi="Calibri"/>
          <w:color w:val="auto"/>
        </w:rPr>
        <w:t>A</w:t>
      </w:r>
      <w:r w:rsidR="00E74285">
        <w:rPr>
          <w:rFonts w:ascii="Calibri" w:hAnsi="Calibri"/>
          <w:color w:val="auto"/>
        </w:rPr>
        <w:t>n energetic, enthusiastic,</w:t>
      </w:r>
      <w:r w:rsidRPr="004C75C7">
        <w:rPr>
          <w:rFonts w:ascii="Calibri" w:hAnsi="Calibri"/>
          <w:color w:val="auto"/>
        </w:rPr>
        <w:t xml:space="preserve"> and </w:t>
      </w:r>
      <w:r w:rsidR="00A101BF" w:rsidRPr="004C75C7">
        <w:rPr>
          <w:rFonts w:ascii="Calibri" w:hAnsi="Calibri"/>
          <w:color w:val="auto"/>
        </w:rPr>
        <w:t>confident</w:t>
      </w:r>
      <w:r w:rsidR="00776F45" w:rsidRPr="004C75C7">
        <w:rPr>
          <w:rFonts w:ascii="Calibri" w:hAnsi="Calibri"/>
          <w:color w:val="auto"/>
        </w:rPr>
        <w:t xml:space="preserve">, and </w:t>
      </w:r>
      <w:r w:rsidR="007721FB" w:rsidRPr="004C75C7">
        <w:rPr>
          <w:rFonts w:ascii="Calibri" w:hAnsi="Calibri"/>
          <w:color w:val="auto"/>
        </w:rPr>
        <w:t>individual with over 03</w:t>
      </w:r>
      <w:r w:rsidR="00776F45" w:rsidRPr="004C75C7">
        <w:rPr>
          <w:rFonts w:ascii="Calibri" w:hAnsi="Calibri"/>
          <w:color w:val="auto"/>
        </w:rPr>
        <w:t xml:space="preserve"> years of experience </w:t>
      </w:r>
      <w:r w:rsidR="00F940FB" w:rsidRPr="004C75C7">
        <w:rPr>
          <w:rFonts w:ascii="Calibri" w:hAnsi="Calibri"/>
          <w:color w:val="auto"/>
        </w:rPr>
        <w:t xml:space="preserve">in </w:t>
      </w:r>
      <w:r w:rsidR="005A7274" w:rsidRPr="004C75C7">
        <w:rPr>
          <w:rFonts w:ascii="Calibri" w:hAnsi="Calibri"/>
          <w:color w:val="auto"/>
        </w:rPr>
        <w:t xml:space="preserve">customer support and administration </w:t>
      </w:r>
      <w:r w:rsidR="00F940FB" w:rsidRPr="004C75C7">
        <w:rPr>
          <w:rFonts w:ascii="Calibri" w:hAnsi="Calibri"/>
          <w:color w:val="auto"/>
        </w:rPr>
        <w:t xml:space="preserve">roles </w:t>
      </w:r>
      <w:r w:rsidR="005A7274" w:rsidRPr="004C75C7">
        <w:rPr>
          <w:rFonts w:ascii="Calibri" w:hAnsi="Calibri"/>
          <w:color w:val="auto"/>
        </w:rPr>
        <w:t>with</w:t>
      </w:r>
      <w:r w:rsidR="00776F45" w:rsidRPr="004C75C7">
        <w:rPr>
          <w:rFonts w:ascii="Calibri" w:hAnsi="Calibri"/>
          <w:color w:val="auto"/>
        </w:rPr>
        <w:t xml:space="preserve"> recognized organizations. Diversified skill set covering demonstrated abilit</w:t>
      </w:r>
      <w:r w:rsidR="007721FB" w:rsidRPr="004C75C7">
        <w:rPr>
          <w:rFonts w:ascii="Calibri" w:hAnsi="Calibri"/>
          <w:color w:val="auto"/>
        </w:rPr>
        <w:t xml:space="preserve">y to work </w:t>
      </w:r>
      <w:r w:rsidR="000850F4" w:rsidRPr="004C75C7">
        <w:rPr>
          <w:rFonts w:ascii="Calibri" w:hAnsi="Calibri"/>
          <w:color w:val="auto"/>
        </w:rPr>
        <w:t>passionately in f</w:t>
      </w:r>
      <w:r w:rsidR="007721FB" w:rsidRPr="004C75C7">
        <w:rPr>
          <w:rFonts w:ascii="Calibri" w:hAnsi="Calibri"/>
          <w:color w:val="auto"/>
        </w:rPr>
        <w:t>ast-paced</w:t>
      </w:r>
      <w:r w:rsidR="000850F4" w:rsidRPr="004C75C7">
        <w:rPr>
          <w:rFonts w:ascii="Calibri" w:hAnsi="Calibri"/>
          <w:color w:val="auto"/>
        </w:rPr>
        <w:t xml:space="preserve"> </w:t>
      </w:r>
      <w:r w:rsidR="005A7274" w:rsidRPr="004C75C7">
        <w:rPr>
          <w:rFonts w:ascii="Calibri" w:hAnsi="Calibri"/>
          <w:color w:val="auto"/>
        </w:rPr>
        <w:t xml:space="preserve">business </w:t>
      </w:r>
      <w:r w:rsidR="000850F4" w:rsidRPr="004C75C7">
        <w:rPr>
          <w:rFonts w:ascii="Calibri" w:hAnsi="Calibri"/>
          <w:color w:val="auto"/>
        </w:rPr>
        <w:t xml:space="preserve">environments by contributing </w:t>
      </w:r>
      <w:r w:rsidR="00044DEF" w:rsidRPr="004C75C7">
        <w:rPr>
          <w:rFonts w:ascii="Calibri" w:hAnsi="Calibri"/>
          <w:color w:val="auto"/>
        </w:rPr>
        <w:t>new ideas for creative problem solving</w:t>
      </w:r>
      <w:r w:rsidR="007721FB" w:rsidRPr="004C75C7">
        <w:rPr>
          <w:rFonts w:ascii="Calibri" w:hAnsi="Calibri"/>
          <w:color w:val="auto"/>
        </w:rPr>
        <w:t xml:space="preserve">. </w:t>
      </w:r>
      <w:r w:rsidR="005A7274" w:rsidRPr="004C75C7">
        <w:rPr>
          <w:rFonts w:ascii="Calibri" w:hAnsi="Calibri"/>
          <w:color w:val="auto"/>
        </w:rPr>
        <w:t xml:space="preserve">Passionate about people and loves to go above and beyond to deliver </w:t>
      </w:r>
      <w:r w:rsidR="00D821BB">
        <w:rPr>
          <w:rFonts w:ascii="Calibri" w:hAnsi="Calibri"/>
          <w:color w:val="auto"/>
        </w:rPr>
        <w:t>meaningful customer</w:t>
      </w:r>
      <w:r w:rsidR="005A7274" w:rsidRPr="004C75C7">
        <w:rPr>
          <w:rFonts w:ascii="Calibri" w:hAnsi="Calibri"/>
          <w:color w:val="auto"/>
        </w:rPr>
        <w:t xml:space="preserve"> experience </w:t>
      </w:r>
      <w:r w:rsidR="00EA36F3" w:rsidRPr="004C75C7">
        <w:rPr>
          <w:rFonts w:ascii="Calibri" w:hAnsi="Calibri"/>
          <w:color w:val="auto"/>
        </w:rPr>
        <w:t xml:space="preserve">and </w:t>
      </w:r>
      <w:r w:rsidR="005A7274" w:rsidRPr="004C75C7">
        <w:rPr>
          <w:rFonts w:ascii="Calibri" w:hAnsi="Calibri"/>
          <w:color w:val="auto"/>
        </w:rPr>
        <w:t xml:space="preserve">to make a positive impact </w:t>
      </w:r>
      <w:r w:rsidR="00BD04C2" w:rsidRPr="004C75C7">
        <w:rPr>
          <w:rFonts w:ascii="Calibri" w:hAnsi="Calibri"/>
          <w:color w:val="auto"/>
        </w:rPr>
        <w:t xml:space="preserve">in society </w:t>
      </w:r>
      <w:r w:rsidR="005A7274" w:rsidRPr="004C75C7">
        <w:rPr>
          <w:rFonts w:ascii="Calibri" w:hAnsi="Calibri"/>
          <w:color w:val="auto"/>
        </w:rPr>
        <w:t xml:space="preserve">while living the values of </w:t>
      </w:r>
      <w:r w:rsidR="00BD04C2" w:rsidRPr="004C75C7">
        <w:rPr>
          <w:rFonts w:ascii="Calibri" w:hAnsi="Calibri"/>
          <w:color w:val="auto"/>
        </w:rPr>
        <w:t>respect, diversity, and inclusivity.</w:t>
      </w:r>
    </w:p>
    <w:p w14:paraId="35E2B5A7" w14:textId="77777777" w:rsidR="005901C3" w:rsidRPr="004C75C7" w:rsidRDefault="005901C3" w:rsidP="009740C8">
      <w:pPr>
        <w:pStyle w:val="Heading1"/>
        <w:jc w:val="center"/>
        <w:rPr>
          <w:rFonts w:ascii="Calibri" w:hAnsi="Calibri"/>
          <w:color w:val="auto"/>
        </w:rPr>
      </w:pPr>
      <w:r w:rsidRPr="004C75C7">
        <w:rPr>
          <w:rFonts w:ascii="Calibri" w:hAnsi="Calibri"/>
          <w:color w:val="auto"/>
        </w:rPr>
        <w:t>Core Competencies</w:t>
      </w:r>
    </w:p>
    <w:p w14:paraId="555F9A17" w14:textId="77777777" w:rsidR="005901C3" w:rsidRPr="004C75C7" w:rsidRDefault="005901C3" w:rsidP="00F940FB">
      <w:pPr>
        <w:numPr>
          <w:ilvl w:val="0"/>
          <w:numId w:val="24"/>
        </w:numPr>
        <w:spacing w:after="0" w:line="276" w:lineRule="auto"/>
        <w:rPr>
          <w:rFonts w:ascii="Calibri" w:hAnsi="Calibri"/>
          <w:color w:val="auto"/>
        </w:rPr>
      </w:pPr>
      <w:r w:rsidRPr="004C75C7">
        <w:rPr>
          <w:rFonts w:ascii="Calibri" w:hAnsi="Calibri"/>
          <w:color w:val="auto"/>
        </w:rPr>
        <w:t>Strong written and oral communication skills, interpersonal skills, and time management skills</w:t>
      </w:r>
    </w:p>
    <w:p w14:paraId="4FA736B3" w14:textId="68E8381D" w:rsidR="005901C3" w:rsidRPr="004C75C7" w:rsidRDefault="005901C3" w:rsidP="00EF5681">
      <w:pPr>
        <w:numPr>
          <w:ilvl w:val="0"/>
          <w:numId w:val="24"/>
        </w:numPr>
        <w:spacing w:after="0" w:line="276" w:lineRule="auto"/>
        <w:rPr>
          <w:rFonts w:ascii="Calibri" w:hAnsi="Calibri"/>
          <w:b/>
          <w:bCs/>
          <w:color w:val="auto"/>
        </w:rPr>
      </w:pPr>
      <w:r w:rsidRPr="004C75C7">
        <w:rPr>
          <w:rFonts w:ascii="Calibri" w:hAnsi="Calibri"/>
          <w:color w:val="auto"/>
        </w:rPr>
        <w:t>Ability to establish and maintain cooperative working relationship</w:t>
      </w:r>
      <w:r w:rsidR="00D50A31" w:rsidRPr="004C75C7">
        <w:rPr>
          <w:rFonts w:ascii="Calibri" w:hAnsi="Calibri"/>
          <w:color w:val="auto"/>
        </w:rPr>
        <w:t xml:space="preserve">s with </w:t>
      </w:r>
      <w:r w:rsidR="00A101BF" w:rsidRPr="004C75C7">
        <w:rPr>
          <w:rFonts w:ascii="Calibri" w:hAnsi="Calibri"/>
          <w:color w:val="auto"/>
        </w:rPr>
        <w:t>diverse people</w:t>
      </w:r>
    </w:p>
    <w:p w14:paraId="016BC08D" w14:textId="7C5EB251" w:rsidR="005A7274" w:rsidRPr="004C75C7" w:rsidRDefault="005A7274" w:rsidP="00FB3FA3">
      <w:pPr>
        <w:numPr>
          <w:ilvl w:val="0"/>
          <w:numId w:val="24"/>
        </w:numPr>
        <w:spacing w:after="0" w:line="276" w:lineRule="auto"/>
        <w:rPr>
          <w:rFonts w:ascii="Calibri" w:hAnsi="Calibri"/>
          <w:b/>
          <w:bCs/>
          <w:color w:val="auto"/>
        </w:rPr>
      </w:pPr>
      <w:r w:rsidRPr="004C75C7">
        <w:rPr>
          <w:rFonts w:ascii="Calibri" w:hAnsi="Calibri"/>
          <w:color w:val="auto"/>
        </w:rPr>
        <w:t>F</w:t>
      </w:r>
      <w:r w:rsidR="00FB3FA3" w:rsidRPr="004C75C7">
        <w:rPr>
          <w:rFonts w:ascii="Calibri" w:hAnsi="Calibri"/>
          <w:color w:val="auto"/>
        </w:rPr>
        <w:t>lexible</w:t>
      </w:r>
      <w:r w:rsidRPr="004C75C7">
        <w:rPr>
          <w:rFonts w:ascii="Calibri" w:hAnsi="Calibri"/>
          <w:color w:val="auto"/>
        </w:rPr>
        <w:t xml:space="preserve"> and ability to embrace change and</w:t>
      </w:r>
      <w:r w:rsidR="00FB3FA3" w:rsidRPr="004C75C7">
        <w:rPr>
          <w:rFonts w:ascii="Calibri" w:hAnsi="Calibri"/>
          <w:color w:val="auto"/>
        </w:rPr>
        <w:t xml:space="preserve"> respect people’s perspectives </w:t>
      </w:r>
    </w:p>
    <w:p w14:paraId="1DC69586" w14:textId="77777777" w:rsidR="005A7274" w:rsidRPr="004C75C7" w:rsidRDefault="005A7274" w:rsidP="005A7274">
      <w:pPr>
        <w:numPr>
          <w:ilvl w:val="0"/>
          <w:numId w:val="24"/>
        </w:numPr>
        <w:spacing w:after="0" w:line="276" w:lineRule="auto"/>
        <w:rPr>
          <w:rFonts w:ascii="Calibri" w:hAnsi="Calibri"/>
          <w:color w:val="auto"/>
        </w:rPr>
      </w:pPr>
      <w:r w:rsidRPr="004C75C7">
        <w:rPr>
          <w:rFonts w:ascii="Calibri" w:hAnsi="Calibri"/>
          <w:color w:val="auto"/>
        </w:rPr>
        <w:t>Detail oriented and ability to work independently with minimal supervision</w:t>
      </w:r>
    </w:p>
    <w:p w14:paraId="5CEA62C4" w14:textId="4D78B3F0" w:rsidR="005901C3" w:rsidRPr="004C75C7" w:rsidRDefault="004805A0" w:rsidP="00F940FB">
      <w:pPr>
        <w:numPr>
          <w:ilvl w:val="0"/>
          <w:numId w:val="24"/>
        </w:numPr>
        <w:spacing w:after="0" w:line="276" w:lineRule="auto"/>
        <w:rPr>
          <w:rFonts w:ascii="Calibri" w:hAnsi="Calibri"/>
          <w:b/>
          <w:bCs/>
          <w:color w:val="auto"/>
        </w:rPr>
      </w:pPr>
      <w:r>
        <w:rPr>
          <w:rFonts w:ascii="Calibri" w:hAnsi="Calibri"/>
          <w:color w:val="auto"/>
        </w:rPr>
        <w:t>Computer savvy with s</w:t>
      </w:r>
      <w:bookmarkStart w:id="0" w:name="_GoBack"/>
      <w:bookmarkEnd w:id="0"/>
      <w:r w:rsidR="005901C3" w:rsidRPr="004C75C7">
        <w:rPr>
          <w:rFonts w:ascii="Calibri" w:hAnsi="Calibri"/>
          <w:color w:val="auto"/>
        </w:rPr>
        <w:t xml:space="preserve">trong </w:t>
      </w:r>
      <w:r w:rsidR="005A7274" w:rsidRPr="004C75C7">
        <w:rPr>
          <w:rFonts w:ascii="Calibri" w:hAnsi="Calibri"/>
          <w:color w:val="auto"/>
        </w:rPr>
        <w:t>skills in</w:t>
      </w:r>
      <w:r w:rsidR="00D50A31" w:rsidRPr="004C75C7">
        <w:rPr>
          <w:rFonts w:ascii="Calibri" w:hAnsi="Calibri"/>
          <w:color w:val="auto"/>
        </w:rPr>
        <w:t xml:space="preserve"> </w:t>
      </w:r>
      <w:r>
        <w:rPr>
          <w:rFonts w:ascii="Calibri" w:hAnsi="Calibri"/>
          <w:color w:val="auto"/>
        </w:rPr>
        <w:t xml:space="preserve">MS Office </w:t>
      </w:r>
      <w:r w:rsidR="005A7274" w:rsidRPr="004C75C7">
        <w:rPr>
          <w:rFonts w:ascii="Calibri" w:hAnsi="Calibri"/>
          <w:color w:val="auto"/>
        </w:rPr>
        <w:t xml:space="preserve">and </w:t>
      </w:r>
      <w:r w:rsidR="00402278">
        <w:rPr>
          <w:rFonts w:ascii="Calibri" w:hAnsi="Calibri"/>
          <w:color w:val="auto"/>
        </w:rPr>
        <w:t>3</w:t>
      </w:r>
      <w:r w:rsidR="00B71EA6">
        <w:rPr>
          <w:rFonts w:ascii="Calibri" w:hAnsi="Calibri"/>
          <w:color w:val="auto"/>
        </w:rPr>
        <w:t>5</w:t>
      </w:r>
      <w:r w:rsidR="00402278">
        <w:rPr>
          <w:rFonts w:ascii="Calibri" w:hAnsi="Calibri"/>
          <w:color w:val="auto"/>
        </w:rPr>
        <w:t xml:space="preserve"> WPM typing speed</w:t>
      </w:r>
    </w:p>
    <w:p w14:paraId="6A50129E" w14:textId="77777777" w:rsidR="006270A9" w:rsidRPr="004C75C7" w:rsidRDefault="00CB4DC6" w:rsidP="009740C8">
      <w:pPr>
        <w:pStyle w:val="Heading1"/>
        <w:jc w:val="center"/>
        <w:rPr>
          <w:rFonts w:ascii="Calibri" w:hAnsi="Calibri"/>
          <w:color w:val="auto"/>
          <w:szCs w:val="28"/>
        </w:rPr>
      </w:pPr>
      <w:r w:rsidRPr="004C75C7">
        <w:rPr>
          <w:rFonts w:ascii="Calibri" w:hAnsi="Calibri"/>
          <w:color w:val="auto"/>
          <w:szCs w:val="28"/>
        </w:rPr>
        <w:t xml:space="preserve">Work </w:t>
      </w:r>
      <w:sdt>
        <w:sdtPr>
          <w:rPr>
            <w:rFonts w:ascii="Calibri" w:hAnsi="Calibri"/>
            <w:color w:val="auto"/>
            <w:szCs w:val="28"/>
          </w:rPr>
          <w:alias w:val="Experience:"/>
          <w:tag w:val="Experience:"/>
          <w:id w:val="171684534"/>
          <w:placeholder>
            <w:docPart w:val="66A115E790864FFCAA08C0DCBEA29EE7"/>
          </w:placeholder>
          <w:temporary/>
          <w:showingPlcHdr/>
          <w15:appearance w15:val="hidden"/>
        </w:sdtPr>
        <w:sdtEndPr/>
        <w:sdtContent>
          <w:r w:rsidR="009D5933" w:rsidRPr="004C75C7">
            <w:rPr>
              <w:rFonts w:ascii="Calibri" w:hAnsi="Calibri"/>
              <w:color w:val="auto"/>
              <w:szCs w:val="28"/>
            </w:rPr>
            <w:t>Experience</w:t>
          </w:r>
        </w:sdtContent>
      </w:sdt>
    </w:p>
    <w:p w14:paraId="1CE71EA7" w14:textId="2547AF8B" w:rsidR="00BB0ED8" w:rsidRPr="004C75C7" w:rsidRDefault="004805A0" w:rsidP="00BB0ED8">
      <w:pPr>
        <w:pStyle w:val="Heading2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 xml:space="preserve">Technical </w:t>
      </w:r>
      <w:r w:rsidR="00BB0ED8" w:rsidRPr="004C75C7">
        <w:rPr>
          <w:rFonts w:ascii="Calibri" w:hAnsi="Calibri"/>
          <w:color w:val="auto"/>
          <w:sz w:val="22"/>
          <w:szCs w:val="24"/>
        </w:rPr>
        <w:t xml:space="preserve">customer </w:t>
      </w:r>
      <w:r w:rsidR="00D53D90" w:rsidRPr="004C75C7">
        <w:rPr>
          <w:rFonts w:ascii="Calibri" w:hAnsi="Calibri"/>
          <w:color w:val="auto"/>
          <w:sz w:val="22"/>
          <w:szCs w:val="24"/>
        </w:rPr>
        <w:t>service REPRESENTATIVE |</w:t>
      </w:r>
      <w:r>
        <w:rPr>
          <w:rFonts w:ascii="Calibri" w:hAnsi="Calibri"/>
          <w:color w:val="auto"/>
          <w:sz w:val="22"/>
          <w:szCs w:val="24"/>
        </w:rPr>
        <w:t> 24-7 intouch., canada </w:t>
      </w:r>
      <w:r>
        <w:rPr>
          <w:rFonts w:ascii="Calibri" w:hAnsi="Calibri"/>
          <w:color w:val="auto"/>
          <w:sz w:val="22"/>
          <w:szCs w:val="24"/>
        </w:rPr>
        <w:tab/>
      </w:r>
      <w:r w:rsidR="00BB0ED8" w:rsidRPr="004C75C7">
        <w:rPr>
          <w:rFonts w:ascii="Calibri" w:hAnsi="Calibri"/>
          <w:color w:val="auto"/>
          <w:sz w:val="22"/>
          <w:szCs w:val="24"/>
        </w:rPr>
        <w:t>jun 2020 – aug 2020</w:t>
      </w:r>
    </w:p>
    <w:p w14:paraId="698FABAE" w14:textId="77777777" w:rsidR="00BB0ED8" w:rsidRPr="004C75C7" w:rsidRDefault="00BB0ED8" w:rsidP="00BB0ED8">
      <w:pPr>
        <w:pStyle w:val="ListBullet"/>
        <w:numPr>
          <w:ilvl w:val="0"/>
          <w:numId w:val="0"/>
        </w:numPr>
        <w:ind w:left="216"/>
        <w:rPr>
          <w:rFonts w:ascii="Calibri" w:hAnsi="Calibri"/>
          <w:b/>
          <w:bCs/>
          <w:i/>
          <w:iCs/>
          <w:color w:val="auto"/>
          <w:sz w:val="21"/>
          <w:szCs w:val="21"/>
        </w:rPr>
      </w:pPr>
      <w:r w:rsidRPr="004C75C7">
        <w:rPr>
          <w:rFonts w:ascii="Calibri" w:hAnsi="Calibri"/>
          <w:b/>
          <w:bCs/>
          <w:i/>
          <w:iCs/>
          <w:color w:val="auto"/>
          <w:sz w:val="21"/>
          <w:szCs w:val="21"/>
        </w:rPr>
        <w:t>Key achievements &amp; responsibilities</w:t>
      </w:r>
    </w:p>
    <w:p w14:paraId="2333DB1B" w14:textId="5C730F57" w:rsidR="00FB3FA3" w:rsidRPr="004C75C7" w:rsidRDefault="00FB3FA3" w:rsidP="008E1DF4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 xml:space="preserve">Provided technical support to customers </w:t>
      </w:r>
      <w:r w:rsidR="008E1DF4" w:rsidRPr="004C75C7">
        <w:rPr>
          <w:rFonts w:ascii="Calibri" w:hAnsi="Calibri"/>
          <w:color w:val="auto"/>
          <w:sz w:val="21"/>
          <w:szCs w:val="21"/>
        </w:rPr>
        <w:t>related to computer</w:t>
      </w:r>
      <w:r w:rsidR="00842F62" w:rsidRPr="004C75C7">
        <w:rPr>
          <w:rFonts w:ascii="Calibri" w:hAnsi="Calibri"/>
          <w:color w:val="auto"/>
          <w:sz w:val="21"/>
          <w:szCs w:val="21"/>
        </w:rPr>
        <w:t>/smart devices</w:t>
      </w:r>
      <w:r w:rsidR="008E1DF4" w:rsidRPr="004C75C7">
        <w:rPr>
          <w:rFonts w:ascii="Calibri" w:hAnsi="Calibri"/>
          <w:color w:val="auto"/>
          <w:sz w:val="21"/>
          <w:szCs w:val="21"/>
        </w:rPr>
        <w:t xml:space="preserve"> troubleshooting including internet, connectivity issues, browser, email and software errors, etc.</w:t>
      </w:r>
    </w:p>
    <w:p w14:paraId="6D7CFF73" w14:textId="45205C37" w:rsidR="00460D2C" w:rsidRPr="004C75C7" w:rsidRDefault="00460D2C" w:rsidP="00FB3FA3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Resolved customer sales and technical issues and act</w:t>
      </w:r>
      <w:r w:rsidR="00842F62" w:rsidRPr="004C75C7">
        <w:rPr>
          <w:rFonts w:ascii="Calibri" w:hAnsi="Calibri"/>
          <w:color w:val="auto"/>
          <w:sz w:val="21"/>
          <w:szCs w:val="21"/>
        </w:rPr>
        <w:t>ed</w:t>
      </w:r>
      <w:r w:rsidRPr="004C75C7">
        <w:rPr>
          <w:rFonts w:ascii="Calibri" w:hAnsi="Calibri"/>
          <w:color w:val="auto"/>
          <w:sz w:val="21"/>
          <w:szCs w:val="21"/>
        </w:rPr>
        <w:t xml:space="preserve"> as a liaison between various functional team to resolve issues swiftly and accurately</w:t>
      </w:r>
    </w:p>
    <w:p w14:paraId="47BA2932" w14:textId="69878EF6" w:rsidR="00BB0ED8" w:rsidRPr="004C75C7" w:rsidRDefault="008E1DF4" w:rsidP="00FB3FA3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Proactively l</w:t>
      </w:r>
      <w:r w:rsidR="00005089" w:rsidRPr="004C75C7">
        <w:rPr>
          <w:rFonts w:ascii="Calibri" w:hAnsi="Calibri"/>
          <w:color w:val="auto"/>
          <w:sz w:val="21"/>
          <w:szCs w:val="21"/>
        </w:rPr>
        <w:t xml:space="preserve">earned </w:t>
      </w:r>
      <w:r w:rsidRPr="004C75C7">
        <w:rPr>
          <w:rFonts w:ascii="Calibri" w:hAnsi="Calibri"/>
          <w:color w:val="auto"/>
          <w:sz w:val="21"/>
          <w:szCs w:val="21"/>
        </w:rPr>
        <w:t xml:space="preserve">and collaborated with </w:t>
      </w:r>
      <w:r w:rsidR="00005089" w:rsidRPr="004C75C7">
        <w:rPr>
          <w:rFonts w:ascii="Calibri" w:hAnsi="Calibri"/>
          <w:color w:val="auto"/>
          <w:sz w:val="21"/>
          <w:szCs w:val="21"/>
        </w:rPr>
        <w:t xml:space="preserve">tier 2 to </w:t>
      </w:r>
      <w:r w:rsidRPr="004C75C7">
        <w:rPr>
          <w:rFonts w:ascii="Calibri" w:hAnsi="Calibri"/>
          <w:color w:val="auto"/>
          <w:sz w:val="21"/>
          <w:szCs w:val="21"/>
        </w:rPr>
        <w:t xml:space="preserve">manage complex queries from customers with regard to account creation, cancellation, </w:t>
      </w:r>
      <w:r w:rsidR="006F57AD" w:rsidRPr="004C75C7">
        <w:rPr>
          <w:rFonts w:ascii="Calibri" w:hAnsi="Calibri"/>
          <w:color w:val="auto"/>
          <w:sz w:val="21"/>
          <w:szCs w:val="21"/>
        </w:rPr>
        <w:t xml:space="preserve">modification by </w:t>
      </w:r>
      <w:r w:rsidR="00FB3FA3" w:rsidRPr="004C75C7">
        <w:rPr>
          <w:rFonts w:ascii="Calibri" w:hAnsi="Calibri"/>
          <w:color w:val="auto"/>
          <w:sz w:val="21"/>
          <w:szCs w:val="21"/>
        </w:rPr>
        <w:t xml:space="preserve">focusing on </w:t>
      </w:r>
      <w:r w:rsidRPr="004C75C7">
        <w:rPr>
          <w:rFonts w:ascii="Calibri" w:hAnsi="Calibri"/>
          <w:color w:val="auto"/>
          <w:sz w:val="21"/>
          <w:szCs w:val="21"/>
        </w:rPr>
        <w:t>superior</w:t>
      </w:r>
      <w:r w:rsidR="00FB3FA3" w:rsidRPr="004C75C7">
        <w:rPr>
          <w:rFonts w:ascii="Calibri" w:hAnsi="Calibri"/>
          <w:color w:val="auto"/>
          <w:sz w:val="21"/>
          <w:szCs w:val="21"/>
        </w:rPr>
        <w:t xml:space="preserve"> client experience</w:t>
      </w:r>
    </w:p>
    <w:p w14:paraId="517F838C" w14:textId="03561CBC" w:rsidR="00BB0ED8" w:rsidRPr="004C75C7" w:rsidRDefault="00A101BF" w:rsidP="00BB0ED8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 xml:space="preserve">Supported innovation in technology </w:t>
      </w:r>
      <w:r w:rsidR="00F40B15" w:rsidRPr="004C75C7">
        <w:rPr>
          <w:rFonts w:ascii="Calibri" w:hAnsi="Calibri"/>
          <w:color w:val="auto"/>
          <w:sz w:val="21"/>
          <w:szCs w:val="21"/>
        </w:rPr>
        <w:t>by introducing clients to new</w:t>
      </w:r>
      <w:r w:rsidR="006F57AD" w:rsidRPr="004C75C7">
        <w:rPr>
          <w:rFonts w:ascii="Calibri" w:hAnsi="Calibri"/>
          <w:color w:val="auto"/>
          <w:sz w:val="21"/>
          <w:szCs w:val="21"/>
        </w:rPr>
        <w:t xml:space="preserve"> user</w:t>
      </w:r>
      <w:r w:rsidR="00F40B15" w:rsidRPr="004C75C7">
        <w:rPr>
          <w:rFonts w:ascii="Calibri" w:hAnsi="Calibri"/>
          <w:color w:val="auto"/>
          <w:sz w:val="21"/>
          <w:szCs w:val="21"/>
        </w:rPr>
        <w:t xml:space="preserve"> applications and features</w:t>
      </w:r>
    </w:p>
    <w:p w14:paraId="23E67EBB" w14:textId="59C19AD1" w:rsidR="00BB0ED8" w:rsidRPr="004C75C7" w:rsidRDefault="00BB0ED8" w:rsidP="00BB0ED8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 xml:space="preserve">Approached </w:t>
      </w:r>
      <w:r w:rsidR="00842F62" w:rsidRPr="004C75C7">
        <w:rPr>
          <w:rFonts w:ascii="Calibri" w:hAnsi="Calibri"/>
          <w:color w:val="auto"/>
          <w:sz w:val="21"/>
          <w:szCs w:val="21"/>
        </w:rPr>
        <w:t>inquiries</w:t>
      </w:r>
      <w:r w:rsidRPr="004C75C7">
        <w:rPr>
          <w:rFonts w:ascii="Calibri" w:hAnsi="Calibri"/>
          <w:color w:val="auto"/>
          <w:sz w:val="21"/>
          <w:szCs w:val="21"/>
        </w:rPr>
        <w:t xml:space="preserve"> with flexibility and adapted troubleshooting according to needs </w:t>
      </w:r>
      <w:r w:rsidR="00842F62" w:rsidRPr="004C75C7">
        <w:rPr>
          <w:rFonts w:ascii="Calibri" w:hAnsi="Calibri"/>
          <w:color w:val="auto"/>
          <w:sz w:val="21"/>
          <w:szCs w:val="21"/>
        </w:rPr>
        <w:t>with the highest degree of customer satisfaction</w:t>
      </w:r>
    </w:p>
    <w:p w14:paraId="53673C73" w14:textId="2BDEF56F" w:rsidR="006270A9" w:rsidRPr="004C75C7" w:rsidRDefault="002D4B1F" w:rsidP="00702D5F">
      <w:pPr>
        <w:pStyle w:val="Heading2"/>
        <w:rPr>
          <w:rFonts w:ascii="Calibri" w:hAnsi="Calibri"/>
          <w:color w:val="auto"/>
          <w:sz w:val="22"/>
          <w:szCs w:val="24"/>
        </w:rPr>
      </w:pPr>
      <w:r w:rsidRPr="004C75C7">
        <w:rPr>
          <w:rFonts w:ascii="Calibri" w:hAnsi="Calibri"/>
          <w:color w:val="auto"/>
          <w:sz w:val="22"/>
          <w:szCs w:val="24"/>
        </w:rPr>
        <w:t>administrative coordinator</w:t>
      </w:r>
      <w:r w:rsidR="009D5933" w:rsidRPr="004C75C7">
        <w:rPr>
          <w:rFonts w:ascii="Calibri" w:hAnsi="Calibri"/>
          <w:color w:val="auto"/>
          <w:sz w:val="22"/>
          <w:szCs w:val="24"/>
        </w:rPr>
        <w:t> | </w:t>
      </w:r>
      <w:r w:rsidR="00702D5F" w:rsidRPr="004C75C7">
        <w:rPr>
          <w:rFonts w:ascii="Calibri" w:hAnsi="Calibri"/>
          <w:color w:val="auto"/>
          <w:sz w:val="22"/>
          <w:szCs w:val="24"/>
        </w:rPr>
        <w:t>habib univerrsity</w:t>
      </w:r>
      <w:r w:rsidR="004805A0">
        <w:rPr>
          <w:rFonts w:ascii="Calibri" w:hAnsi="Calibri"/>
          <w:color w:val="auto"/>
          <w:sz w:val="22"/>
          <w:szCs w:val="24"/>
        </w:rPr>
        <w:tab/>
      </w:r>
      <w:r w:rsidR="004805A0">
        <w:rPr>
          <w:rFonts w:ascii="Calibri" w:hAnsi="Calibri"/>
          <w:color w:val="auto"/>
          <w:sz w:val="22"/>
          <w:szCs w:val="24"/>
        </w:rPr>
        <w:tab/>
      </w:r>
      <w:r w:rsidR="004805A0">
        <w:rPr>
          <w:rFonts w:ascii="Calibri" w:hAnsi="Calibri"/>
          <w:color w:val="auto"/>
          <w:sz w:val="22"/>
          <w:szCs w:val="24"/>
        </w:rPr>
        <w:tab/>
      </w:r>
      <w:r w:rsidR="00702D5F" w:rsidRPr="004C75C7">
        <w:rPr>
          <w:rFonts w:ascii="Calibri" w:hAnsi="Calibri"/>
          <w:color w:val="auto"/>
          <w:sz w:val="22"/>
          <w:szCs w:val="24"/>
        </w:rPr>
        <w:t>nov 2018 – mar 2020</w:t>
      </w:r>
    </w:p>
    <w:p w14:paraId="3A86D8DA" w14:textId="77777777" w:rsidR="001F1514" w:rsidRPr="004C75C7" w:rsidRDefault="001F1514" w:rsidP="001F1514">
      <w:pPr>
        <w:pStyle w:val="ListBullet"/>
        <w:numPr>
          <w:ilvl w:val="0"/>
          <w:numId w:val="0"/>
        </w:numPr>
        <w:ind w:left="216"/>
        <w:rPr>
          <w:rFonts w:ascii="Calibri" w:hAnsi="Calibri"/>
          <w:b/>
          <w:bCs/>
          <w:i/>
          <w:iCs/>
          <w:color w:val="auto"/>
          <w:sz w:val="21"/>
          <w:szCs w:val="21"/>
        </w:rPr>
      </w:pPr>
      <w:r w:rsidRPr="004C75C7">
        <w:rPr>
          <w:rFonts w:ascii="Calibri" w:hAnsi="Calibri"/>
          <w:b/>
          <w:bCs/>
          <w:i/>
          <w:iCs/>
          <w:color w:val="auto"/>
          <w:sz w:val="21"/>
          <w:szCs w:val="21"/>
        </w:rPr>
        <w:t>Key achievements &amp; responsibilities</w:t>
      </w:r>
    </w:p>
    <w:p w14:paraId="6239EB33" w14:textId="77777777" w:rsidR="00BB0ED8" w:rsidRPr="004C75C7" w:rsidRDefault="00BB0ED8" w:rsidP="00BB0ED8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Developed an automated feedback system for Habib University for students feedback and concerns</w:t>
      </w:r>
    </w:p>
    <w:p w14:paraId="6300F2B8" w14:textId="71100401" w:rsidR="00BB0ED8" w:rsidRPr="004C75C7" w:rsidRDefault="00BD04C2" w:rsidP="00BD04C2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Participated in the development of recommendations and strategies for new policies to for continuous improvement of the practices</w:t>
      </w:r>
    </w:p>
    <w:p w14:paraId="366C6BF7" w14:textId="77777777" w:rsidR="00865E26" w:rsidRPr="004C75C7" w:rsidRDefault="00865E26" w:rsidP="00BB0ED8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Maintain</w:t>
      </w:r>
      <w:r w:rsidR="00BB0ED8" w:rsidRPr="004C75C7">
        <w:rPr>
          <w:rFonts w:ascii="Calibri" w:hAnsi="Calibri"/>
          <w:color w:val="auto"/>
          <w:sz w:val="21"/>
          <w:szCs w:val="21"/>
        </w:rPr>
        <w:t>ed data in HRIS software of student notes, grades, and academic and co-curricular performance</w:t>
      </w:r>
    </w:p>
    <w:p w14:paraId="7876A484" w14:textId="3D3A4BB1" w:rsidR="00583AB5" w:rsidRPr="004C75C7" w:rsidRDefault="00460D2C" w:rsidP="00460D2C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Assisted the department manager with analytics and with continuous improvement of student satisfaction and grades</w:t>
      </w:r>
    </w:p>
    <w:p w14:paraId="7A924839" w14:textId="77777777" w:rsidR="00702D5F" w:rsidRPr="004C75C7" w:rsidRDefault="00B00E50" w:rsidP="00702D5F">
      <w:pPr>
        <w:pStyle w:val="ListBullet"/>
        <w:jc w:val="both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Attended</w:t>
      </w:r>
      <w:r w:rsidR="005E4A3F" w:rsidRPr="004C75C7">
        <w:rPr>
          <w:rFonts w:ascii="Calibri" w:hAnsi="Calibri"/>
          <w:color w:val="auto"/>
          <w:sz w:val="21"/>
          <w:szCs w:val="21"/>
        </w:rPr>
        <w:t xml:space="preserve"> recruitment events,</w:t>
      </w:r>
      <w:r w:rsidR="00702D5F" w:rsidRPr="004C75C7">
        <w:rPr>
          <w:rFonts w:ascii="Calibri" w:hAnsi="Calibri"/>
          <w:color w:val="auto"/>
          <w:sz w:val="21"/>
          <w:szCs w:val="21"/>
        </w:rPr>
        <w:t xml:space="preserve"> conferences and networking events for students</w:t>
      </w:r>
    </w:p>
    <w:p w14:paraId="58E99EAD" w14:textId="6C151F44" w:rsidR="005E4A3F" w:rsidRPr="004C75C7" w:rsidRDefault="006B1D92" w:rsidP="006B1D92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 xml:space="preserve">Participate in projects and duties as assigned and </w:t>
      </w:r>
      <w:r w:rsidR="005E4A3F" w:rsidRPr="004C75C7">
        <w:rPr>
          <w:rFonts w:ascii="Calibri" w:hAnsi="Calibri"/>
          <w:color w:val="auto"/>
          <w:sz w:val="21"/>
          <w:szCs w:val="21"/>
        </w:rPr>
        <w:t>with administra</w:t>
      </w:r>
      <w:r w:rsidRPr="004C75C7">
        <w:rPr>
          <w:rFonts w:ascii="Calibri" w:hAnsi="Calibri"/>
          <w:color w:val="auto"/>
          <w:sz w:val="21"/>
          <w:szCs w:val="21"/>
        </w:rPr>
        <w:t>tive related routine activities</w:t>
      </w:r>
    </w:p>
    <w:p w14:paraId="15794950" w14:textId="328743D5" w:rsidR="00702D5F" w:rsidRPr="004C75C7" w:rsidRDefault="00702D5F" w:rsidP="00702D5F">
      <w:pPr>
        <w:pStyle w:val="Heading2"/>
        <w:rPr>
          <w:rFonts w:ascii="Calibri" w:hAnsi="Calibri"/>
          <w:color w:val="auto"/>
          <w:sz w:val="22"/>
          <w:szCs w:val="24"/>
        </w:rPr>
      </w:pPr>
      <w:r w:rsidRPr="004C75C7">
        <w:rPr>
          <w:rFonts w:ascii="Calibri" w:hAnsi="Calibri"/>
          <w:color w:val="auto"/>
          <w:sz w:val="22"/>
          <w:szCs w:val="24"/>
        </w:rPr>
        <w:lastRenderedPageBreak/>
        <w:t>Administrative assista</w:t>
      </w:r>
      <w:r w:rsidR="00402278">
        <w:rPr>
          <w:rFonts w:ascii="Calibri" w:hAnsi="Calibri"/>
          <w:color w:val="auto"/>
          <w:sz w:val="22"/>
          <w:szCs w:val="24"/>
        </w:rPr>
        <w:t>nt | the aga khan univerrsity</w:t>
      </w:r>
      <w:r w:rsidR="00402278">
        <w:rPr>
          <w:rFonts w:ascii="Calibri" w:hAnsi="Calibri"/>
          <w:color w:val="auto"/>
          <w:sz w:val="22"/>
          <w:szCs w:val="24"/>
        </w:rPr>
        <w:tab/>
      </w:r>
      <w:r w:rsidR="00402278">
        <w:rPr>
          <w:rFonts w:ascii="Calibri" w:hAnsi="Calibri"/>
          <w:color w:val="auto"/>
          <w:sz w:val="22"/>
          <w:szCs w:val="24"/>
        </w:rPr>
        <w:tab/>
      </w:r>
      <w:r w:rsidR="00402278">
        <w:rPr>
          <w:rFonts w:ascii="Calibri" w:hAnsi="Calibri"/>
          <w:color w:val="auto"/>
          <w:sz w:val="22"/>
          <w:szCs w:val="24"/>
        </w:rPr>
        <w:tab/>
      </w:r>
      <w:r w:rsidR="007E5BDF" w:rsidRPr="004C75C7">
        <w:rPr>
          <w:rFonts w:ascii="Calibri" w:hAnsi="Calibri"/>
          <w:color w:val="auto"/>
          <w:sz w:val="22"/>
          <w:szCs w:val="24"/>
        </w:rPr>
        <w:t>may 2013</w:t>
      </w:r>
      <w:r w:rsidRPr="004C75C7">
        <w:rPr>
          <w:rFonts w:ascii="Calibri" w:hAnsi="Calibri"/>
          <w:color w:val="auto"/>
          <w:sz w:val="22"/>
          <w:szCs w:val="24"/>
        </w:rPr>
        <w:t xml:space="preserve"> –</w:t>
      </w:r>
      <w:r w:rsidR="00692AF7" w:rsidRPr="004C75C7">
        <w:rPr>
          <w:rFonts w:ascii="Calibri" w:hAnsi="Calibri"/>
          <w:color w:val="auto"/>
          <w:sz w:val="22"/>
          <w:szCs w:val="24"/>
        </w:rPr>
        <w:t xml:space="preserve"> aug 2016</w:t>
      </w:r>
    </w:p>
    <w:p w14:paraId="68FE3C34" w14:textId="77777777" w:rsidR="001F1514" w:rsidRPr="004C75C7" w:rsidRDefault="001F1514" w:rsidP="001F1514">
      <w:pPr>
        <w:pStyle w:val="ListBullet"/>
        <w:numPr>
          <w:ilvl w:val="0"/>
          <w:numId w:val="0"/>
        </w:numPr>
        <w:ind w:left="216"/>
        <w:rPr>
          <w:rFonts w:ascii="Calibri" w:hAnsi="Calibri"/>
          <w:b/>
          <w:bCs/>
          <w:i/>
          <w:iCs/>
          <w:color w:val="auto"/>
          <w:sz w:val="21"/>
          <w:szCs w:val="21"/>
        </w:rPr>
      </w:pPr>
      <w:r w:rsidRPr="004C75C7">
        <w:rPr>
          <w:rFonts w:ascii="Calibri" w:hAnsi="Calibri"/>
          <w:b/>
          <w:bCs/>
          <w:i/>
          <w:iCs/>
          <w:color w:val="auto"/>
          <w:sz w:val="21"/>
          <w:szCs w:val="21"/>
        </w:rPr>
        <w:t xml:space="preserve"> Key achievements &amp; responsibilities</w:t>
      </w:r>
    </w:p>
    <w:p w14:paraId="7C58954B" w14:textId="77777777" w:rsidR="004738A2" w:rsidRPr="004C75C7" w:rsidRDefault="004738A2" w:rsidP="004738A2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Recorded minutes of the staff and departmental meetings</w:t>
      </w:r>
    </w:p>
    <w:p w14:paraId="6D64487E" w14:textId="77777777" w:rsidR="004738A2" w:rsidRPr="004C75C7" w:rsidRDefault="004738A2" w:rsidP="004738A2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Arranged and scheduled meetings and interview with departmental heads and staff</w:t>
      </w:r>
    </w:p>
    <w:p w14:paraId="3B3DF97E" w14:textId="77777777" w:rsidR="004738A2" w:rsidRPr="004C75C7" w:rsidRDefault="004738A2" w:rsidP="004738A2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Maintained employee information in the PeopleSoft, including entering and updating personal details, hiring and payroll status, and other necessary information</w:t>
      </w:r>
    </w:p>
    <w:p w14:paraId="53992A05" w14:textId="611E7B38" w:rsidR="00BB0ED8" w:rsidRPr="004C75C7" w:rsidRDefault="00162735" w:rsidP="00BB0ED8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Verified banking transaction related to departmental payments, processed invoices, and entered</w:t>
      </w:r>
      <w:r w:rsidR="00BB0ED8" w:rsidRPr="004C75C7">
        <w:rPr>
          <w:rFonts w:ascii="Calibri" w:hAnsi="Calibri"/>
          <w:color w:val="auto"/>
          <w:sz w:val="21"/>
          <w:szCs w:val="21"/>
        </w:rPr>
        <w:t xml:space="preserve"> th</w:t>
      </w:r>
      <w:r w:rsidRPr="004C75C7">
        <w:rPr>
          <w:rFonts w:ascii="Calibri" w:hAnsi="Calibri"/>
          <w:color w:val="auto"/>
          <w:sz w:val="21"/>
          <w:szCs w:val="21"/>
        </w:rPr>
        <w:t>em into ERP system</w:t>
      </w:r>
    </w:p>
    <w:p w14:paraId="35EDD417" w14:textId="2AD21D59" w:rsidR="00BB0ED8" w:rsidRPr="004C75C7" w:rsidRDefault="00D53D90" w:rsidP="00BB0ED8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Managed and listened to</w:t>
      </w:r>
      <w:r w:rsidR="00BB0ED8" w:rsidRPr="004C75C7">
        <w:rPr>
          <w:rFonts w:ascii="Calibri" w:hAnsi="Calibri"/>
          <w:color w:val="auto"/>
          <w:sz w:val="21"/>
          <w:szCs w:val="21"/>
        </w:rPr>
        <w:t xml:space="preserve"> customer </w:t>
      </w:r>
      <w:r w:rsidRPr="004C75C7">
        <w:rPr>
          <w:rFonts w:ascii="Calibri" w:hAnsi="Calibri"/>
          <w:color w:val="auto"/>
          <w:sz w:val="21"/>
          <w:szCs w:val="21"/>
        </w:rPr>
        <w:t xml:space="preserve">concerns and complaints </w:t>
      </w:r>
      <w:r w:rsidR="00A101BF" w:rsidRPr="004C75C7">
        <w:rPr>
          <w:rFonts w:ascii="Calibri" w:hAnsi="Calibri"/>
          <w:color w:val="auto"/>
          <w:sz w:val="21"/>
          <w:szCs w:val="21"/>
        </w:rPr>
        <w:t>and shared</w:t>
      </w:r>
      <w:r w:rsidRPr="004C75C7">
        <w:rPr>
          <w:rFonts w:ascii="Calibri" w:hAnsi="Calibri"/>
          <w:color w:val="auto"/>
          <w:sz w:val="21"/>
          <w:szCs w:val="21"/>
        </w:rPr>
        <w:t xml:space="preserve"> solution while empathizing with them</w:t>
      </w:r>
      <w:r w:rsidR="00BB0ED8" w:rsidRPr="004C75C7">
        <w:rPr>
          <w:rFonts w:ascii="Calibri" w:hAnsi="Calibri"/>
          <w:color w:val="auto"/>
          <w:sz w:val="21"/>
          <w:szCs w:val="21"/>
        </w:rPr>
        <w:t xml:space="preserve"> </w:t>
      </w:r>
    </w:p>
    <w:p w14:paraId="7FEE3AC3" w14:textId="76F870BA" w:rsidR="00BB0ED8" w:rsidRPr="004C75C7" w:rsidRDefault="004738A2" w:rsidP="00BB0ED8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 xml:space="preserve">Handled </w:t>
      </w:r>
      <w:r w:rsidR="00BB0ED8" w:rsidRPr="004C75C7">
        <w:rPr>
          <w:rFonts w:ascii="Calibri" w:hAnsi="Calibri"/>
          <w:color w:val="auto"/>
          <w:sz w:val="21"/>
          <w:szCs w:val="21"/>
        </w:rPr>
        <w:t>HR activities of the department including hiring requirements,</w:t>
      </w:r>
      <w:r w:rsidR="00D53D90" w:rsidRPr="004C75C7">
        <w:rPr>
          <w:rFonts w:ascii="Calibri" w:hAnsi="Calibri"/>
          <w:color w:val="auto"/>
          <w:sz w:val="21"/>
          <w:szCs w:val="21"/>
        </w:rPr>
        <w:t xml:space="preserve"> training new members,</w:t>
      </w:r>
      <w:r w:rsidR="00BB0ED8" w:rsidRPr="004C75C7">
        <w:rPr>
          <w:rFonts w:ascii="Calibri" w:hAnsi="Calibri"/>
          <w:color w:val="auto"/>
          <w:sz w:val="21"/>
          <w:szCs w:val="21"/>
        </w:rPr>
        <w:t xml:space="preserve"> scheduling interviews, processing resignations and transfers </w:t>
      </w:r>
    </w:p>
    <w:p w14:paraId="0BC14637" w14:textId="157FB6C0" w:rsidR="00D6168B" w:rsidRPr="004C75C7" w:rsidRDefault="00D6168B" w:rsidP="00D6168B">
      <w:pPr>
        <w:pStyle w:val="Heading2"/>
        <w:rPr>
          <w:rFonts w:ascii="Calibri" w:hAnsi="Calibri"/>
          <w:color w:val="auto"/>
          <w:sz w:val="22"/>
          <w:szCs w:val="24"/>
        </w:rPr>
      </w:pPr>
      <w:r w:rsidRPr="004C75C7">
        <w:rPr>
          <w:rFonts w:ascii="Calibri" w:hAnsi="Calibri"/>
          <w:color w:val="auto"/>
          <w:sz w:val="22"/>
          <w:szCs w:val="24"/>
        </w:rPr>
        <w:t xml:space="preserve">Customer </w:t>
      </w:r>
      <w:r w:rsidR="00A658CB" w:rsidRPr="004C75C7">
        <w:rPr>
          <w:rFonts w:ascii="Calibri" w:hAnsi="Calibri"/>
          <w:color w:val="auto"/>
          <w:sz w:val="22"/>
          <w:szCs w:val="24"/>
        </w:rPr>
        <w:t>experience</w:t>
      </w:r>
      <w:r w:rsidR="00402278">
        <w:rPr>
          <w:rFonts w:ascii="Calibri" w:hAnsi="Calibri"/>
          <w:color w:val="auto"/>
          <w:sz w:val="22"/>
          <w:szCs w:val="24"/>
        </w:rPr>
        <w:t xml:space="preserve"> Intern | Soneri bank </w:t>
      </w:r>
      <w:r w:rsidR="00402278">
        <w:rPr>
          <w:rFonts w:ascii="Calibri" w:hAnsi="Calibri"/>
          <w:color w:val="auto"/>
          <w:sz w:val="22"/>
          <w:szCs w:val="24"/>
        </w:rPr>
        <w:tab/>
      </w:r>
      <w:r w:rsidR="00402278">
        <w:rPr>
          <w:rFonts w:ascii="Calibri" w:hAnsi="Calibri"/>
          <w:color w:val="auto"/>
          <w:sz w:val="22"/>
          <w:szCs w:val="24"/>
        </w:rPr>
        <w:tab/>
      </w:r>
      <w:r w:rsidR="00402278">
        <w:rPr>
          <w:rFonts w:ascii="Calibri" w:hAnsi="Calibri"/>
          <w:color w:val="auto"/>
          <w:sz w:val="22"/>
          <w:szCs w:val="24"/>
        </w:rPr>
        <w:tab/>
      </w:r>
      <w:r w:rsidR="00402278">
        <w:rPr>
          <w:rFonts w:ascii="Calibri" w:hAnsi="Calibri"/>
          <w:color w:val="auto"/>
          <w:sz w:val="22"/>
          <w:szCs w:val="24"/>
        </w:rPr>
        <w:tab/>
      </w:r>
      <w:r w:rsidR="004C75C7">
        <w:rPr>
          <w:rFonts w:ascii="Calibri" w:hAnsi="Calibri"/>
          <w:color w:val="auto"/>
          <w:sz w:val="22"/>
          <w:szCs w:val="24"/>
        </w:rPr>
        <w:t>January</w:t>
      </w:r>
      <w:r w:rsidRPr="004C75C7">
        <w:rPr>
          <w:rFonts w:ascii="Calibri" w:hAnsi="Calibri"/>
          <w:color w:val="auto"/>
          <w:sz w:val="22"/>
          <w:szCs w:val="24"/>
        </w:rPr>
        <w:t xml:space="preserve"> </w:t>
      </w:r>
      <w:r w:rsidR="004C75C7">
        <w:rPr>
          <w:rFonts w:ascii="Calibri" w:hAnsi="Calibri"/>
          <w:color w:val="auto"/>
          <w:sz w:val="22"/>
          <w:szCs w:val="24"/>
        </w:rPr>
        <w:t>2013</w:t>
      </w:r>
      <w:r w:rsidRPr="004C75C7">
        <w:rPr>
          <w:rFonts w:ascii="Calibri" w:hAnsi="Calibri"/>
          <w:color w:val="auto"/>
          <w:sz w:val="22"/>
          <w:szCs w:val="24"/>
        </w:rPr>
        <w:t xml:space="preserve"> –</w:t>
      </w:r>
      <w:r w:rsidR="004C75C7">
        <w:rPr>
          <w:rFonts w:ascii="Calibri" w:hAnsi="Calibri"/>
          <w:color w:val="auto"/>
          <w:sz w:val="22"/>
          <w:szCs w:val="24"/>
        </w:rPr>
        <w:t xml:space="preserve"> April 2013</w:t>
      </w:r>
    </w:p>
    <w:p w14:paraId="10AF635B" w14:textId="5F75756B" w:rsidR="00D6168B" w:rsidRPr="004C75C7" w:rsidRDefault="00D6168B" w:rsidP="00D6168B">
      <w:pPr>
        <w:pStyle w:val="ListBullet"/>
        <w:numPr>
          <w:ilvl w:val="0"/>
          <w:numId w:val="0"/>
        </w:numPr>
        <w:ind w:left="216"/>
        <w:rPr>
          <w:rFonts w:ascii="Calibri" w:hAnsi="Calibri"/>
          <w:b/>
          <w:bCs/>
          <w:i/>
          <w:iCs/>
          <w:color w:val="auto"/>
          <w:sz w:val="21"/>
          <w:szCs w:val="21"/>
        </w:rPr>
      </w:pPr>
      <w:r w:rsidRPr="004C75C7">
        <w:rPr>
          <w:rFonts w:ascii="Calibri" w:hAnsi="Calibri"/>
          <w:b/>
          <w:bCs/>
          <w:i/>
          <w:iCs/>
          <w:color w:val="auto"/>
          <w:sz w:val="21"/>
          <w:szCs w:val="21"/>
        </w:rPr>
        <w:t xml:space="preserve"> Key responsibilities</w:t>
      </w:r>
    </w:p>
    <w:p w14:paraId="51C9A074" w14:textId="350DBCA2" w:rsidR="00D6168B" w:rsidRPr="004C75C7" w:rsidRDefault="00D6168B" w:rsidP="00D6168B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Helped clients man</w:t>
      </w:r>
      <w:r w:rsidR="001C34FA" w:rsidRPr="004C75C7">
        <w:rPr>
          <w:rFonts w:ascii="Calibri" w:hAnsi="Calibri"/>
          <w:color w:val="auto"/>
          <w:sz w:val="21"/>
          <w:szCs w:val="21"/>
        </w:rPr>
        <w:t xml:space="preserve">aging </w:t>
      </w:r>
      <w:r w:rsidRPr="004C75C7">
        <w:rPr>
          <w:rFonts w:ascii="Calibri" w:hAnsi="Calibri"/>
          <w:color w:val="auto"/>
          <w:sz w:val="21"/>
          <w:szCs w:val="21"/>
        </w:rPr>
        <w:t xml:space="preserve">their </w:t>
      </w:r>
      <w:r w:rsidR="001C34FA" w:rsidRPr="004C75C7">
        <w:rPr>
          <w:rFonts w:ascii="Calibri" w:hAnsi="Calibri"/>
          <w:color w:val="auto"/>
          <w:sz w:val="21"/>
          <w:szCs w:val="21"/>
        </w:rPr>
        <w:t>day-to-day banking needs and achieving their financial goals</w:t>
      </w:r>
    </w:p>
    <w:p w14:paraId="33835674" w14:textId="612A165E" w:rsidR="00D6168B" w:rsidRPr="004C75C7" w:rsidRDefault="00D6168B" w:rsidP="00D6168B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Connect</w:t>
      </w:r>
      <w:r w:rsidR="001C34FA" w:rsidRPr="004C75C7">
        <w:rPr>
          <w:rFonts w:ascii="Calibri" w:hAnsi="Calibri"/>
          <w:color w:val="auto"/>
          <w:sz w:val="21"/>
          <w:szCs w:val="21"/>
        </w:rPr>
        <w:t>ed clients to</w:t>
      </w:r>
      <w:r w:rsidR="00A658CB" w:rsidRPr="004C75C7">
        <w:rPr>
          <w:rFonts w:ascii="Calibri" w:hAnsi="Calibri"/>
          <w:color w:val="auto"/>
          <w:sz w:val="21"/>
          <w:szCs w:val="21"/>
        </w:rPr>
        <w:t xml:space="preserve"> the</w:t>
      </w:r>
      <w:r w:rsidR="001C34FA" w:rsidRPr="004C75C7">
        <w:rPr>
          <w:rFonts w:ascii="Calibri" w:hAnsi="Calibri"/>
          <w:color w:val="auto"/>
          <w:sz w:val="21"/>
          <w:szCs w:val="21"/>
        </w:rPr>
        <w:t xml:space="preserve"> </w:t>
      </w:r>
      <w:r w:rsidRPr="004C75C7">
        <w:rPr>
          <w:rFonts w:ascii="Calibri" w:hAnsi="Calibri"/>
          <w:color w:val="auto"/>
          <w:sz w:val="21"/>
          <w:szCs w:val="21"/>
        </w:rPr>
        <w:t>right team members</w:t>
      </w:r>
      <w:r w:rsidR="001C34FA" w:rsidRPr="004C75C7">
        <w:rPr>
          <w:rFonts w:ascii="Calibri" w:hAnsi="Calibri"/>
          <w:color w:val="auto"/>
          <w:sz w:val="21"/>
          <w:szCs w:val="21"/>
        </w:rPr>
        <w:t xml:space="preserve"> to help them with issues related to financial transactions and account related needs</w:t>
      </w:r>
    </w:p>
    <w:p w14:paraId="1B69D2C8" w14:textId="6A7AB5CD" w:rsidR="00D6168B" w:rsidRPr="004C75C7" w:rsidRDefault="00733066" w:rsidP="00D6168B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Introduced clients to</w:t>
      </w:r>
      <w:r w:rsidR="00D6168B" w:rsidRPr="004C75C7">
        <w:rPr>
          <w:rFonts w:ascii="Calibri" w:hAnsi="Calibri"/>
          <w:color w:val="auto"/>
          <w:sz w:val="21"/>
          <w:szCs w:val="21"/>
        </w:rPr>
        <w:t xml:space="preserve"> mobile banking applications</w:t>
      </w:r>
      <w:r w:rsidRPr="004C75C7">
        <w:rPr>
          <w:rFonts w:ascii="Calibri" w:hAnsi="Calibri"/>
          <w:color w:val="auto"/>
          <w:sz w:val="21"/>
          <w:szCs w:val="21"/>
        </w:rPr>
        <w:t xml:space="preserve"> and assisted them to </w:t>
      </w:r>
      <w:r w:rsidR="00D6168B" w:rsidRPr="004C75C7">
        <w:rPr>
          <w:rFonts w:ascii="Calibri" w:hAnsi="Calibri"/>
          <w:color w:val="auto"/>
          <w:sz w:val="21"/>
          <w:szCs w:val="21"/>
        </w:rPr>
        <w:t>manage their banking needs</w:t>
      </w:r>
    </w:p>
    <w:p w14:paraId="1A1E3540" w14:textId="3A6C9AC7" w:rsidR="009C7977" w:rsidRPr="004C75C7" w:rsidRDefault="009C7977" w:rsidP="00D6168B">
      <w:pPr>
        <w:pStyle w:val="ListBullet"/>
        <w:rPr>
          <w:rFonts w:ascii="Calibri" w:hAnsi="Calibri"/>
          <w:color w:val="auto"/>
          <w:sz w:val="21"/>
          <w:szCs w:val="21"/>
        </w:rPr>
      </w:pPr>
      <w:r w:rsidRPr="004C75C7">
        <w:rPr>
          <w:rFonts w:ascii="Calibri" w:hAnsi="Calibri"/>
          <w:color w:val="auto"/>
          <w:sz w:val="21"/>
          <w:szCs w:val="21"/>
        </w:rPr>
        <w:t>Attended customer care trainings to improve customer experience</w:t>
      </w:r>
      <w:r w:rsidR="00A658CB" w:rsidRPr="004C75C7">
        <w:rPr>
          <w:rFonts w:ascii="Calibri" w:hAnsi="Calibri"/>
          <w:color w:val="auto"/>
          <w:sz w:val="21"/>
          <w:szCs w:val="21"/>
        </w:rPr>
        <w:t xml:space="preserve"> and participated in projects and duties as assigned by the Call Centre Manager</w:t>
      </w:r>
    </w:p>
    <w:sdt>
      <w:sdtPr>
        <w:rPr>
          <w:rFonts w:ascii="Calibri" w:hAnsi="Calibri"/>
          <w:color w:val="auto"/>
        </w:rPr>
        <w:alias w:val="Education:"/>
        <w:tag w:val="Education:"/>
        <w:id w:val="807127995"/>
        <w:placeholder>
          <w:docPart w:val="8172EED105F246E6A14D723135E41B37"/>
        </w:placeholder>
        <w:temporary/>
        <w:showingPlcHdr/>
        <w15:appearance w15:val="hidden"/>
      </w:sdtPr>
      <w:sdtEndPr/>
      <w:sdtContent>
        <w:p w14:paraId="715144D2" w14:textId="77777777" w:rsidR="00B5594D" w:rsidRPr="004C75C7" w:rsidRDefault="00B5594D" w:rsidP="009740C8">
          <w:pPr>
            <w:pStyle w:val="Heading1"/>
            <w:jc w:val="center"/>
            <w:rPr>
              <w:rFonts w:ascii="Calibri" w:hAnsi="Calibri"/>
              <w:color w:val="auto"/>
            </w:rPr>
          </w:pPr>
          <w:r w:rsidRPr="004C75C7">
            <w:rPr>
              <w:rFonts w:ascii="Calibri" w:hAnsi="Calibri"/>
              <w:color w:val="auto"/>
            </w:rPr>
            <w:t>Education</w:t>
          </w:r>
        </w:p>
      </w:sdtContent>
    </w:sdt>
    <w:p w14:paraId="55CA2167" w14:textId="61A8C131" w:rsidR="00B5594D" w:rsidRPr="004C75C7" w:rsidRDefault="00DE4986" w:rsidP="00AB08D0">
      <w:pPr>
        <w:pStyle w:val="Heading2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bachelor of commerce | karachi </w:t>
      </w:r>
      <w:r w:rsidR="00B5594D" w:rsidRPr="004C75C7">
        <w:rPr>
          <w:rFonts w:ascii="Calibri" w:hAnsi="Calibri"/>
          <w:color w:val="auto"/>
        </w:rPr>
        <w:t>university</w:t>
      </w:r>
      <w:r w:rsidR="00FF45C5" w:rsidRPr="004C75C7">
        <w:rPr>
          <w:rFonts w:ascii="Calibri" w:hAnsi="Calibri"/>
          <w:color w:val="auto"/>
        </w:rPr>
        <w:t>, Pakistan</w:t>
      </w:r>
    </w:p>
    <w:p w14:paraId="467042A9" w14:textId="427BA682" w:rsidR="00B5594D" w:rsidRPr="004C75C7" w:rsidRDefault="00B5594D" w:rsidP="00A033A1">
      <w:pPr>
        <w:pStyle w:val="ListBullet"/>
        <w:numPr>
          <w:ilvl w:val="0"/>
          <w:numId w:val="0"/>
        </w:numPr>
        <w:ind w:left="216"/>
        <w:rPr>
          <w:rFonts w:ascii="Calibri" w:hAnsi="Calibri"/>
          <w:color w:val="auto"/>
        </w:rPr>
      </w:pPr>
      <w:r w:rsidRPr="004C75C7">
        <w:rPr>
          <w:rFonts w:ascii="Calibri" w:hAnsi="Calibri"/>
          <w:color w:val="auto"/>
        </w:rPr>
        <w:t>(</w:t>
      </w:r>
      <w:r w:rsidR="00A033A1" w:rsidRPr="004C75C7">
        <w:rPr>
          <w:rFonts w:ascii="Calibri" w:hAnsi="Calibri"/>
          <w:color w:val="auto"/>
        </w:rPr>
        <w:t>As</w:t>
      </w:r>
      <w:r w:rsidR="002D4B1F" w:rsidRPr="004C75C7">
        <w:rPr>
          <w:rFonts w:ascii="Calibri" w:hAnsi="Calibri"/>
          <w:color w:val="auto"/>
        </w:rPr>
        <w:t>sessed by IQAS Canada as B.COM</w:t>
      </w:r>
      <w:r w:rsidRPr="004C75C7">
        <w:rPr>
          <w:rFonts w:ascii="Calibri" w:hAnsi="Calibri"/>
          <w:color w:val="auto"/>
        </w:rPr>
        <w:t>)</w:t>
      </w:r>
    </w:p>
    <w:p w14:paraId="5BBA29DB" w14:textId="77777777" w:rsidR="007E5BDF" w:rsidRPr="004C75C7" w:rsidRDefault="007E5BDF" w:rsidP="009740C8">
      <w:pPr>
        <w:pStyle w:val="Heading1"/>
        <w:jc w:val="center"/>
        <w:rPr>
          <w:rFonts w:ascii="Calibri" w:hAnsi="Calibri"/>
          <w:color w:val="auto"/>
        </w:rPr>
      </w:pPr>
      <w:r w:rsidRPr="004C75C7">
        <w:rPr>
          <w:rFonts w:ascii="Calibri" w:hAnsi="Calibri"/>
          <w:color w:val="auto"/>
        </w:rPr>
        <w:t>Community Involvement</w:t>
      </w:r>
    </w:p>
    <w:p w14:paraId="0FE495F2" w14:textId="77777777" w:rsidR="007E5BDF" w:rsidRPr="004C75C7" w:rsidRDefault="007E5BDF" w:rsidP="007E5BDF">
      <w:pPr>
        <w:pStyle w:val="ListBullet"/>
        <w:rPr>
          <w:rFonts w:ascii="Calibri" w:hAnsi="Calibri"/>
          <w:color w:val="auto"/>
          <w:szCs w:val="21"/>
        </w:rPr>
      </w:pPr>
      <w:r w:rsidRPr="004C75C7">
        <w:rPr>
          <w:rFonts w:ascii="Calibri" w:hAnsi="Calibri"/>
          <w:color w:val="auto"/>
          <w:szCs w:val="21"/>
        </w:rPr>
        <w:t>Served as a youth mentor at the Ismaili Tariqa and Religious Education Board</w:t>
      </w:r>
      <w:r w:rsidR="00FF45C5" w:rsidRPr="004C75C7">
        <w:rPr>
          <w:rFonts w:ascii="Calibri" w:hAnsi="Calibri"/>
          <w:color w:val="auto"/>
          <w:szCs w:val="21"/>
        </w:rPr>
        <w:t>, Pakistan</w:t>
      </w:r>
    </w:p>
    <w:p w14:paraId="4F592128" w14:textId="77777777" w:rsidR="007E5BDF" w:rsidRPr="004C75C7" w:rsidRDefault="007E5BDF" w:rsidP="007E5BDF">
      <w:pPr>
        <w:pStyle w:val="ListBullet"/>
        <w:rPr>
          <w:rFonts w:ascii="Calibri" w:hAnsi="Calibri"/>
          <w:color w:val="auto"/>
          <w:szCs w:val="21"/>
        </w:rPr>
      </w:pPr>
      <w:r w:rsidRPr="004C75C7">
        <w:rPr>
          <w:rFonts w:ascii="Calibri" w:hAnsi="Calibri"/>
          <w:color w:val="auto"/>
          <w:szCs w:val="21"/>
        </w:rPr>
        <w:t>Served as</w:t>
      </w:r>
      <w:r w:rsidR="00CB4DC6" w:rsidRPr="004C75C7">
        <w:rPr>
          <w:rFonts w:ascii="Calibri" w:hAnsi="Calibri"/>
          <w:color w:val="auto"/>
          <w:szCs w:val="21"/>
        </w:rPr>
        <w:t xml:space="preserve"> a</w:t>
      </w:r>
      <w:r w:rsidRPr="004C75C7">
        <w:rPr>
          <w:rFonts w:ascii="Calibri" w:hAnsi="Calibri"/>
          <w:color w:val="auto"/>
          <w:szCs w:val="21"/>
        </w:rPr>
        <w:t xml:space="preserve"> member of the Ismaili Volunteer Corps, London, October 2016 till September 2018</w:t>
      </w:r>
    </w:p>
    <w:p w14:paraId="2959D6DF" w14:textId="77777777" w:rsidR="007E5BDF" w:rsidRPr="004C75C7" w:rsidRDefault="007E5BDF" w:rsidP="007E5BDF">
      <w:pPr>
        <w:pStyle w:val="ListBullet"/>
        <w:rPr>
          <w:rFonts w:ascii="Calibri" w:hAnsi="Calibri"/>
          <w:color w:val="auto"/>
          <w:szCs w:val="21"/>
        </w:rPr>
      </w:pPr>
      <w:r w:rsidRPr="004C75C7">
        <w:rPr>
          <w:rFonts w:ascii="Calibri" w:hAnsi="Calibri"/>
          <w:color w:val="auto"/>
          <w:szCs w:val="21"/>
        </w:rPr>
        <w:t>Volunteered in the move of the Aga Khan Center library in London</w:t>
      </w:r>
    </w:p>
    <w:p w14:paraId="7694EC98" w14:textId="77777777" w:rsidR="007E5BDF" w:rsidRPr="004C75C7" w:rsidRDefault="007E5BDF" w:rsidP="009740C8">
      <w:pPr>
        <w:pStyle w:val="Heading1"/>
        <w:jc w:val="center"/>
        <w:rPr>
          <w:rFonts w:ascii="Calibri" w:hAnsi="Calibri"/>
          <w:color w:val="auto"/>
        </w:rPr>
      </w:pPr>
      <w:r w:rsidRPr="004C75C7">
        <w:rPr>
          <w:rFonts w:ascii="Calibri" w:hAnsi="Calibri"/>
          <w:color w:val="auto"/>
        </w:rPr>
        <w:t>Languages</w:t>
      </w:r>
    </w:p>
    <w:p w14:paraId="4A457D47" w14:textId="77777777" w:rsidR="007E5BDF" w:rsidRPr="004C75C7" w:rsidRDefault="007E5BDF" w:rsidP="007E5BDF">
      <w:pPr>
        <w:pStyle w:val="ListBullet"/>
        <w:rPr>
          <w:rFonts w:ascii="Calibri" w:hAnsi="Calibri"/>
          <w:color w:val="auto"/>
          <w:szCs w:val="21"/>
        </w:rPr>
      </w:pPr>
      <w:r w:rsidRPr="004C75C7">
        <w:rPr>
          <w:rFonts w:ascii="Calibri" w:hAnsi="Calibri"/>
          <w:color w:val="auto"/>
          <w:szCs w:val="21"/>
        </w:rPr>
        <w:t>Fluent in English, Urdu/Hindi</w:t>
      </w:r>
    </w:p>
    <w:sectPr w:rsidR="007E5BDF" w:rsidRPr="004C75C7" w:rsidSect="00F7213C">
      <w:pgSz w:w="12240" w:h="15840"/>
      <w:pgMar w:top="810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147FF" w14:textId="77777777" w:rsidR="00654DB1" w:rsidRDefault="00654DB1">
      <w:pPr>
        <w:spacing w:after="0"/>
      </w:pPr>
      <w:r>
        <w:separator/>
      </w:r>
    </w:p>
  </w:endnote>
  <w:endnote w:type="continuationSeparator" w:id="0">
    <w:p w14:paraId="6741923B" w14:textId="77777777" w:rsidR="00654DB1" w:rsidRDefault="00654D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40CD5" w14:textId="77777777" w:rsidR="00654DB1" w:rsidRDefault="00654DB1">
      <w:pPr>
        <w:spacing w:after="0"/>
      </w:pPr>
      <w:r>
        <w:separator/>
      </w:r>
    </w:p>
  </w:footnote>
  <w:footnote w:type="continuationSeparator" w:id="0">
    <w:p w14:paraId="2E52ED87" w14:textId="77777777" w:rsidR="00654DB1" w:rsidRDefault="00654D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7666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E20194C"/>
    <w:multiLevelType w:val="multilevel"/>
    <w:tmpl w:val="4D82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24A22"/>
    <w:multiLevelType w:val="hybridMultilevel"/>
    <w:tmpl w:val="9394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027757"/>
    <w:multiLevelType w:val="hybridMultilevel"/>
    <w:tmpl w:val="57F8215C"/>
    <w:lvl w:ilvl="0" w:tplc="10D29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83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B7740FB"/>
    <w:multiLevelType w:val="hybridMultilevel"/>
    <w:tmpl w:val="50C4F656"/>
    <w:lvl w:ilvl="0" w:tplc="10D29E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B383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2"/>
  </w:num>
  <w:num w:numId="17">
    <w:abstractNumId w:val="17"/>
  </w:num>
  <w:num w:numId="18">
    <w:abstractNumId w:val="10"/>
  </w:num>
  <w:num w:numId="19">
    <w:abstractNumId w:val="23"/>
  </w:num>
  <w:num w:numId="20">
    <w:abstractNumId w:val="20"/>
  </w:num>
  <w:num w:numId="21">
    <w:abstractNumId w:val="11"/>
  </w:num>
  <w:num w:numId="22">
    <w:abstractNumId w:val="16"/>
  </w:num>
  <w:num w:numId="23">
    <w:abstractNumId w:val="22"/>
  </w:num>
  <w:num w:numId="24">
    <w:abstractNumId w:val="18"/>
  </w:num>
  <w:num w:numId="25">
    <w:abstractNumId w:val="14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26"/>
    <w:rsid w:val="00005089"/>
    <w:rsid w:val="00036E9C"/>
    <w:rsid w:val="00044DEF"/>
    <w:rsid w:val="000850F4"/>
    <w:rsid w:val="000A4F59"/>
    <w:rsid w:val="000A596F"/>
    <w:rsid w:val="000F03A6"/>
    <w:rsid w:val="00100EB4"/>
    <w:rsid w:val="00127A13"/>
    <w:rsid w:val="00141A4C"/>
    <w:rsid w:val="00162735"/>
    <w:rsid w:val="001B29CF"/>
    <w:rsid w:val="001C34FA"/>
    <w:rsid w:val="001F1514"/>
    <w:rsid w:val="00265274"/>
    <w:rsid w:val="0028220F"/>
    <w:rsid w:val="002C1979"/>
    <w:rsid w:val="002D4B1F"/>
    <w:rsid w:val="00356C14"/>
    <w:rsid w:val="003A2DF6"/>
    <w:rsid w:val="00402278"/>
    <w:rsid w:val="00460D2C"/>
    <w:rsid w:val="00470897"/>
    <w:rsid w:val="004738A2"/>
    <w:rsid w:val="004805A0"/>
    <w:rsid w:val="004931AB"/>
    <w:rsid w:val="004A3DCF"/>
    <w:rsid w:val="004C75C7"/>
    <w:rsid w:val="00551826"/>
    <w:rsid w:val="00583AB5"/>
    <w:rsid w:val="005901C3"/>
    <w:rsid w:val="005A7274"/>
    <w:rsid w:val="005E4688"/>
    <w:rsid w:val="005E4A3F"/>
    <w:rsid w:val="00617B26"/>
    <w:rsid w:val="006257C8"/>
    <w:rsid w:val="006270A9"/>
    <w:rsid w:val="00654DB1"/>
    <w:rsid w:val="00675956"/>
    <w:rsid w:val="00681034"/>
    <w:rsid w:val="00692AF7"/>
    <w:rsid w:val="006B1D92"/>
    <w:rsid w:val="006F57AD"/>
    <w:rsid w:val="007007E9"/>
    <w:rsid w:val="00702D5F"/>
    <w:rsid w:val="007119AB"/>
    <w:rsid w:val="0072130E"/>
    <w:rsid w:val="00733066"/>
    <w:rsid w:val="0074300B"/>
    <w:rsid w:val="007617D6"/>
    <w:rsid w:val="0076368E"/>
    <w:rsid w:val="007721FB"/>
    <w:rsid w:val="00776F45"/>
    <w:rsid w:val="007D3B95"/>
    <w:rsid w:val="007E5BDF"/>
    <w:rsid w:val="00810849"/>
    <w:rsid w:val="00816216"/>
    <w:rsid w:val="00842F62"/>
    <w:rsid w:val="00865E26"/>
    <w:rsid w:val="0087734B"/>
    <w:rsid w:val="00882458"/>
    <w:rsid w:val="00883E63"/>
    <w:rsid w:val="008955E1"/>
    <w:rsid w:val="008C5849"/>
    <w:rsid w:val="008E1DF4"/>
    <w:rsid w:val="00922515"/>
    <w:rsid w:val="00933C1E"/>
    <w:rsid w:val="009740C8"/>
    <w:rsid w:val="0098785F"/>
    <w:rsid w:val="009A5A50"/>
    <w:rsid w:val="009C7977"/>
    <w:rsid w:val="009D5933"/>
    <w:rsid w:val="009E3DC9"/>
    <w:rsid w:val="00A033A1"/>
    <w:rsid w:val="00A101BF"/>
    <w:rsid w:val="00A658CB"/>
    <w:rsid w:val="00A679A2"/>
    <w:rsid w:val="00AB08D0"/>
    <w:rsid w:val="00B00E50"/>
    <w:rsid w:val="00B3258F"/>
    <w:rsid w:val="00B5594D"/>
    <w:rsid w:val="00B71EA6"/>
    <w:rsid w:val="00B9785D"/>
    <w:rsid w:val="00BB0ED8"/>
    <w:rsid w:val="00BD04C2"/>
    <w:rsid w:val="00BD768D"/>
    <w:rsid w:val="00C20AAC"/>
    <w:rsid w:val="00C61F8E"/>
    <w:rsid w:val="00CB2354"/>
    <w:rsid w:val="00CB4DC6"/>
    <w:rsid w:val="00CB7747"/>
    <w:rsid w:val="00CF7CF4"/>
    <w:rsid w:val="00D34D71"/>
    <w:rsid w:val="00D373D7"/>
    <w:rsid w:val="00D50A31"/>
    <w:rsid w:val="00D53D90"/>
    <w:rsid w:val="00D60E12"/>
    <w:rsid w:val="00D6168B"/>
    <w:rsid w:val="00D821BB"/>
    <w:rsid w:val="00D86650"/>
    <w:rsid w:val="00D97924"/>
    <w:rsid w:val="00DB63C1"/>
    <w:rsid w:val="00DE4986"/>
    <w:rsid w:val="00E74285"/>
    <w:rsid w:val="00E83E4B"/>
    <w:rsid w:val="00EA36F3"/>
    <w:rsid w:val="00EF5681"/>
    <w:rsid w:val="00F40B15"/>
    <w:rsid w:val="00F7213C"/>
    <w:rsid w:val="00F940FB"/>
    <w:rsid w:val="00FA1F0D"/>
    <w:rsid w:val="00FB3FA3"/>
    <w:rsid w:val="00FD41D6"/>
    <w:rsid w:val="00FF45C5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3E2F3"/>
  <w15:chartTrackingRefBased/>
  <w15:docId w15:val="{4CF3647F-6C74-4A59-9289-E890F2DC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irozeen.asl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zan%20Barda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A115E790864FFCAA08C0DCBEA29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C0772-A64D-46E2-9C3A-2CBFF29054B0}"/>
      </w:docPartPr>
      <w:docPartBody>
        <w:p w:rsidR="00CA0484" w:rsidRDefault="005F5918">
          <w:pPr>
            <w:pStyle w:val="66A115E790864FFCAA08C0DCBEA29EE7"/>
          </w:pPr>
          <w:r>
            <w:t>Experience</w:t>
          </w:r>
        </w:p>
      </w:docPartBody>
    </w:docPart>
    <w:docPart>
      <w:docPartPr>
        <w:name w:val="8172EED105F246E6A14D723135E41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39BF8-D546-4B6D-91E4-82230ABCDCD2}"/>
      </w:docPartPr>
      <w:docPartBody>
        <w:p w:rsidR="00FA7F12" w:rsidRDefault="00CA0484" w:rsidP="00CA0484">
          <w:pPr>
            <w:pStyle w:val="8172EED105F246E6A14D723135E41B3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E2"/>
    <w:rsid w:val="00065BED"/>
    <w:rsid w:val="00127383"/>
    <w:rsid w:val="00206832"/>
    <w:rsid w:val="0025149F"/>
    <w:rsid w:val="002E27E1"/>
    <w:rsid w:val="003B5CE2"/>
    <w:rsid w:val="004130FE"/>
    <w:rsid w:val="004313F3"/>
    <w:rsid w:val="005F5918"/>
    <w:rsid w:val="00847D95"/>
    <w:rsid w:val="008A0B3B"/>
    <w:rsid w:val="008D3530"/>
    <w:rsid w:val="009313FC"/>
    <w:rsid w:val="009D4A28"/>
    <w:rsid w:val="009F1B42"/>
    <w:rsid w:val="00B231D2"/>
    <w:rsid w:val="00B3482A"/>
    <w:rsid w:val="00CA0484"/>
    <w:rsid w:val="00DC7A29"/>
    <w:rsid w:val="00E03799"/>
    <w:rsid w:val="00F95ECC"/>
    <w:rsid w:val="00FA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7EFF6F4BD642FF8F81991ADF6B9903">
    <w:name w:val="7F7EFF6F4BD642FF8F81991ADF6B9903"/>
  </w:style>
  <w:style w:type="paragraph" w:customStyle="1" w:styleId="08AE3D89B7BE447583DA0814785336EE">
    <w:name w:val="08AE3D89B7BE447583DA0814785336EE"/>
  </w:style>
  <w:style w:type="paragraph" w:customStyle="1" w:styleId="908363714401405A924210E831A7B43F">
    <w:name w:val="908363714401405A924210E831A7B43F"/>
  </w:style>
  <w:style w:type="paragraph" w:customStyle="1" w:styleId="8F7883F1A08D46D5AD0E711DCC51087C">
    <w:name w:val="8F7883F1A08D46D5AD0E711DCC51087C"/>
  </w:style>
  <w:style w:type="paragraph" w:customStyle="1" w:styleId="462BA2A5F4A74FB6A45205992EC670C3">
    <w:name w:val="462BA2A5F4A74FB6A45205992EC670C3"/>
  </w:style>
  <w:style w:type="paragraph" w:customStyle="1" w:styleId="DEA55D8393E14CFF8E32A6D546ED27E7">
    <w:name w:val="DEA55D8393E14CFF8E32A6D546ED27E7"/>
  </w:style>
  <w:style w:type="paragraph" w:customStyle="1" w:styleId="483728A09A3E4F3F80778D74645DA5A3">
    <w:name w:val="483728A09A3E4F3F80778D74645DA5A3"/>
  </w:style>
  <w:style w:type="paragraph" w:customStyle="1" w:styleId="072A4E53865B4253BC8CFB47BD3DD5B8">
    <w:name w:val="072A4E53865B4253BC8CFB47BD3DD5B8"/>
  </w:style>
  <w:style w:type="paragraph" w:customStyle="1" w:styleId="6F4ED0F277654087954F4929A0B52388">
    <w:name w:val="6F4ED0F277654087954F4929A0B52388"/>
  </w:style>
  <w:style w:type="paragraph" w:customStyle="1" w:styleId="6941B7E9C01D4A21A08DB538871A027C">
    <w:name w:val="6941B7E9C01D4A21A08DB538871A027C"/>
  </w:style>
  <w:style w:type="paragraph" w:customStyle="1" w:styleId="A70DC64717784A54909F519C51E61DC7">
    <w:name w:val="A70DC64717784A54909F519C51E61DC7"/>
  </w:style>
  <w:style w:type="paragraph" w:customStyle="1" w:styleId="4C2BA04C8504495F8F5396BD5B0F210E">
    <w:name w:val="4C2BA04C8504495F8F5396BD5B0F210E"/>
  </w:style>
  <w:style w:type="paragraph" w:customStyle="1" w:styleId="F46DE6050E184DE5B15E82357DA7F2B5">
    <w:name w:val="F46DE6050E184DE5B15E82357DA7F2B5"/>
  </w:style>
  <w:style w:type="paragraph" w:customStyle="1" w:styleId="5F455A2C421D4E5FA7DE666474530DE3">
    <w:name w:val="5F455A2C421D4E5FA7DE666474530DE3"/>
  </w:style>
  <w:style w:type="paragraph" w:customStyle="1" w:styleId="336CF972634B46DFB0F9291429C3DF34">
    <w:name w:val="336CF972634B46DFB0F9291429C3DF34"/>
  </w:style>
  <w:style w:type="paragraph" w:customStyle="1" w:styleId="F6158C237B4D4624B1016D3C9EC1A5CA">
    <w:name w:val="F6158C237B4D4624B1016D3C9EC1A5CA"/>
  </w:style>
  <w:style w:type="paragraph" w:customStyle="1" w:styleId="BF0ED565A73146C2AD0F9557C7CF5D12">
    <w:name w:val="BF0ED565A73146C2AD0F9557C7CF5D12"/>
  </w:style>
  <w:style w:type="paragraph" w:customStyle="1" w:styleId="171715E6C4E049D3872C0044E1B34D44">
    <w:name w:val="171715E6C4E049D3872C0044E1B34D44"/>
  </w:style>
  <w:style w:type="paragraph" w:customStyle="1" w:styleId="21DEB5ECBD8C4AAC848AF9D442EE8EF6">
    <w:name w:val="21DEB5ECBD8C4AAC848AF9D442EE8EF6"/>
  </w:style>
  <w:style w:type="paragraph" w:customStyle="1" w:styleId="E91192598A404B8F976179FD9BB0CE9C">
    <w:name w:val="E91192598A404B8F976179FD9BB0CE9C"/>
  </w:style>
  <w:style w:type="paragraph" w:customStyle="1" w:styleId="E7F8B69A35234D869D21D319AA668080">
    <w:name w:val="E7F8B69A35234D869D21D319AA668080"/>
  </w:style>
  <w:style w:type="paragraph" w:customStyle="1" w:styleId="3579FDAC82764902B2FD610E8B194F8E">
    <w:name w:val="3579FDAC82764902B2FD610E8B194F8E"/>
  </w:style>
  <w:style w:type="paragraph" w:customStyle="1" w:styleId="FF172AB4D1D644FFAE6F2900B82FB2EE">
    <w:name w:val="FF172AB4D1D644FFAE6F2900B82FB2EE"/>
  </w:style>
  <w:style w:type="paragraph" w:customStyle="1" w:styleId="0D294B72453841AB860FA5EF9A42C7DA">
    <w:name w:val="0D294B72453841AB860FA5EF9A42C7DA"/>
  </w:style>
  <w:style w:type="paragraph" w:customStyle="1" w:styleId="66A115E790864FFCAA08C0DCBEA29EE7">
    <w:name w:val="66A115E790864FFCAA08C0DCBEA29EE7"/>
  </w:style>
  <w:style w:type="paragraph" w:customStyle="1" w:styleId="7E4C02A8D4804E3F8691BAD750626E9E">
    <w:name w:val="7E4C02A8D4804E3F8691BAD750626E9E"/>
  </w:style>
  <w:style w:type="paragraph" w:customStyle="1" w:styleId="1698483AC88F4FA0B3C52B8C608A48DD">
    <w:name w:val="1698483AC88F4FA0B3C52B8C608A48DD"/>
  </w:style>
  <w:style w:type="paragraph" w:customStyle="1" w:styleId="26BF5E5CEA1D4D4B8A449F101708AAB2">
    <w:name w:val="26BF5E5CEA1D4D4B8A449F101708AAB2"/>
  </w:style>
  <w:style w:type="paragraph" w:customStyle="1" w:styleId="79996F9B1FAC48B1B08C31A270FC3140">
    <w:name w:val="79996F9B1FAC48B1B08C31A270FC3140"/>
  </w:style>
  <w:style w:type="paragraph" w:customStyle="1" w:styleId="860AD3BA92C140F088106BC2BCD307AA">
    <w:name w:val="860AD3BA92C140F088106BC2BCD307AA"/>
  </w:style>
  <w:style w:type="paragraph" w:customStyle="1" w:styleId="6C9906838AE448E7AB363DD974557B17">
    <w:name w:val="6C9906838AE448E7AB363DD974557B17"/>
  </w:style>
  <w:style w:type="paragraph" w:customStyle="1" w:styleId="03C6A5A5707C454ABBA60F75D3BEAE1C">
    <w:name w:val="03C6A5A5707C454ABBA60F75D3BEAE1C"/>
  </w:style>
  <w:style w:type="paragraph" w:customStyle="1" w:styleId="1C5A2555A6FB407A886D971A13FC05C5">
    <w:name w:val="1C5A2555A6FB407A886D971A13FC05C5"/>
  </w:style>
  <w:style w:type="paragraph" w:customStyle="1" w:styleId="93D2869E7DA047099C8A9119C3406896">
    <w:name w:val="93D2869E7DA047099C8A9119C3406896"/>
    <w:rsid w:val="003B5CE2"/>
  </w:style>
  <w:style w:type="paragraph" w:customStyle="1" w:styleId="8172EED105F246E6A14D723135E41B37">
    <w:name w:val="8172EED105F246E6A14D723135E41B37"/>
    <w:rsid w:val="00CA0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E054C-F77B-4794-B6B3-334599FF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158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</dc:creator>
  <cp:keywords/>
  <cp:lastModifiedBy>Faizan Bardai</cp:lastModifiedBy>
  <cp:revision>31</cp:revision>
  <dcterms:created xsi:type="dcterms:W3CDTF">2020-09-23T12:58:00Z</dcterms:created>
  <dcterms:modified xsi:type="dcterms:W3CDTF">2020-10-13T01:41:00Z</dcterms:modified>
  <cp:version/>
</cp:coreProperties>
</file>