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</w:rPr>
        <w:alias w:val="Enter your name:"/>
        <w:tag w:val="Enter your name:"/>
        <w:id w:val="369030239"/>
        <w:placeholder>
          <w:docPart w:val="838FEB7BA6364756AA0D47229F9513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0D68B45" w14:textId="7DDFA74B" w:rsidR="00D61D44" w:rsidRPr="005F7D12" w:rsidRDefault="00655494" w:rsidP="00BD3D2E">
          <w:pPr>
            <w:pStyle w:val="ContactInfo"/>
            <w:rPr>
              <w:b/>
              <w:bCs/>
            </w:rPr>
          </w:pPr>
          <w:proofErr w:type="spellStart"/>
          <w:r w:rsidRPr="005F7D12">
            <w:rPr>
              <w:b/>
              <w:bCs/>
            </w:rPr>
            <w:t>Lohith</w:t>
          </w:r>
          <w:proofErr w:type="spellEnd"/>
          <w:r w:rsidRPr="005F7D12">
            <w:rPr>
              <w:b/>
              <w:bCs/>
            </w:rPr>
            <w:t xml:space="preserve"> Hemanna</w:t>
          </w:r>
          <w:r w:rsidR="005F7D12" w:rsidRPr="005F7D12">
            <w:rPr>
              <w:b/>
              <w:bCs/>
            </w:rPr>
            <w:t xml:space="preserve">                                                                                                                          </w:t>
          </w:r>
          <w:r w:rsidR="00D3428C">
            <w:rPr>
              <w:b/>
              <w:bCs/>
            </w:rPr>
            <w:t>2021-02-23</w:t>
          </w:r>
        </w:p>
      </w:sdtContent>
    </w:sdt>
    <w:p w14:paraId="21A9AD83" w14:textId="61F17164" w:rsidR="00D61D44" w:rsidRPr="005F7D12" w:rsidRDefault="005F7D12">
      <w:pPr>
        <w:pStyle w:val="ContactInfo"/>
        <w:rPr>
          <w:b/>
          <w:bCs/>
        </w:rPr>
      </w:pPr>
      <w:r w:rsidRPr="005F7D12">
        <w:rPr>
          <w:b/>
          <w:bCs/>
        </w:rPr>
        <w:t>44 Lillian Street</w:t>
      </w:r>
    </w:p>
    <w:p w14:paraId="05722D18" w14:textId="08A305E0" w:rsidR="00D61D44" w:rsidRPr="005F7D12" w:rsidRDefault="00655494">
      <w:pPr>
        <w:pStyle w:val="ContactInfo"/>
        <w:rPr>
          <w:b/>
          <w:bCs/>
        </w:rPr>
      </w:pPr>
      <w:r w:rsidRPr="005F7D12">
        <w:rPr>
          <w:b/>
          <w:bCs/>
        </w:rPr>
        <w:t xml:space="preserve">Toronto, M4S </w:t>
      </w:r>
      <w:r w:rsidR="005F7D12" w:rsidRPr="005F7D12">
        <w:rPr>
          <w:b/>
          <w:bCs/>
        </w:rPr>
        <w:t>0B</w:t>
      </w:r>
      <w:r w:rsidRPr="005F7D12">
        <w:rPr>
          <w:b/>
          <w:bCs/>
        </w:rPr>
        <w:t>7</w:t>
      </w:r>
    </w:p>
    <w:p w14:paraId="77EDC5DE" w14:textId="47C0840F" w:rsidR="005F7D12" w:rsidRDefault="008A4BC2" w:rsidP="00784CA6">
      <w:pPr>
        <w:pStyle w:val="Salutation"/>
        <w:spacing w:after="0" w:line="240" w:lineRule="auto"/>
        <w:rPr>
          <w:b/>
          <w:bCs/>
        </w:rPr>
      </w:pPr>
      <w:r>
        <w:rPr>
          <w:b/>
          <w:bCs/>
        </w:rPr>
        <w:t>Hiring team</w:t>
      </w:r>
    </w:p>
    <w:p w14:paraId="3F4476F1" w14:textId="57E077D9" w:rsidR="008A4BC2" w:rsidRPr="008A4BC2" w:rsidRDefault="005C7249" w:rsidP="008A4BC2">
      <w:r>
        <w:t xml:space="preserve">SIMPLY GROUP </w:t>
      </w:r>
    </w:p>
    <w:p w14:paraId="00FAD4EE" w14:textId="596A4315" w:rsidR="005F7D12" w:rsidRDefault="005F7D12" w:rsidP="005F7D12">
      <w:pPr>
        <w:spacing w:after="0" w:line="240" w:lineRule="auto"/>
        <w:rPr>
          <w:b/>
          <w:bCs/>
        </w:rPr>
      </w:pPr>
    </w:p>
    <w:p w14:paraId="7F4ABE8F" w14:textId="77777777" w:rsidR="005F7D12" w:rsidRPr="005F7D12" w:rsidRDefault="005F7D12" w:rsidP="005F7D12">
      <w:pPr>
        <w:spacing w:after="0" w:line="240" w:lineRule="auto"/>
        <w:rPr>
          <w:b/>
          <w:bCs/>
        </w:rPr>
      </w:pPr>
    </w:p>
    <w:p w14:paraId="37A10E32" w14:textId="61AADDE0" w:rsidR="00D61D44" w:rsidRDefault="005F7D12">
      <w:r>
        <w:t xml:space="preserve">I am writing in response to </w:t>
      </w:r>
      <w:r w:rsidR="00930B38">
        <w:t xml:space="preserve">the </w:t>
      </w:r>
      <w:r>
        <w:t xml:space="preserve"> job posting on </w:t>
      </w:r>
      <w:r w:rsidR="00930B38">
        <w:t xml:space="preserve">your website and Indeed </w:t>
      </w:r>
      <w:r>
        <w:t>for</w:t>
      </w:r>
      <w:r w:rsidR="00473F79">
        <w:t xml:space="preserve"> an </w:t>
      </w:r>
      <w:r>
        <w:t xml:space="preserve"> </w:t>
      </w:r>
      <w:r w:rsidR="00AF0C61">
        <w:t xml:space="preserve">Intermediate collection specialist </w:t>
      </w:r>
      <w:r w:rsidR="00864E86">
        <w:t xml:space="preserve">role </w:t>
      </w:r>
      <w:r>
        <w:t xml:space="preserve"> at </w:t>
      </w:r>
      <w:r w:rsidR="00473F79">
        <w:t xml:space="preserve">Simply Group </w:t>
      </w:r>
      <w:r w:rsidR="00864E86">
        <w:t xml:space="preserve">. </w:t>
      </w:r>
      <w:r>
        <w:t>After understanding the job description, I am confident that my skills and passion for providing excellent customer service would be a perfect match for this position.</w:t>
      </w:r>
    </w:p>
    <w:sdt>
      <w:sdtPr>
        <w:alias w:val="Enter letter text:"/>
        <w:tag w:val="Enter letter text:"/>
        <w:id w:val="850148327"/>
        <w:placeholder>
          <w:docPart w:val="9F5DDE78E3174033AEAE45D5F5C4F320"/>
        </w:placeholder>
        <w:temporary/>
        <w:showingPlcHdr/>
        <w15:appearance w15:val="hidden"/>
      </w:sdtPr>
      <w:sdtEndPr/>
      <w:sdtContent>
        <w:p w14:paraId="38AA683C" w14:textId="77777777" w:rsidR="00D61D44" w:rsidRDefault="006D71C8">
          <w:r>
            <w:t>I would bring to your company a broad range of skills, including:</w:t>
          </w:r>
        </w:p>
      </w:sdtContent>
    </w:sdt>
    <w:p w14:paraId="7C6D97FD" w14:textId="77777777" w:rsidR="00D61D44" w:rsidRDefault="00655494" w:rsidP="00655494">
      <w:pPr>
        <w:pStyle w:val="ListBullet"/>
      </w:pPr>
      <w:r>
        <w:t>Customer Service</w:t>
      </w:r>
    </w:p>
    <w:p w14:paraId="136CCF15" w14:textId="77777777" w:rsidR="00655494" w:rsidRDefault="00655494" w:rsidP="00655494">
      <w:pPr>
        <w:pStyle w:val="ListBullet"/>
      </w:pPr>
      <w:r>
        <w:t>Negotiation</w:t>
      </w:r>
    </w:p>
    <w:p w14:paraId="50510A02" w14:textId="77777777" w:rsidR="00655494" w:rsidRDefault="00655494" w:rsidP="00655494">
      <w:pPr>
        <w:pStyle w:val="ListBullet"/>
      </w:pPr>
      <w:r>
        <w:t>Sales</w:t>
      </w:r>
    </w:p>
    <w:p w14:paraId="4FF9BD1A" w14:textId="087AE0A9" w:rsidR="00655494" w:rsidRDefault="00655494" w:rsidP="00655494">
      <w:pPr>
        <w:pStyle w:val="ListBullet"/>
      </w:pPr>
      <w:r>
        <w:t>Proficient in CRM</w:t>
      </w:r>
    </w:p>
    <w:p w14:paraId="6D0973C1" w14:textId="702D7DA2" w:rsidR="005F7D12" w:rsidRDefault="005F7D12" w:rsidP="00655494">
      <w:pPr>
        <w:pStyle w:val="ListBullet"/>
      </w:pPr>
      <w:r>
        <w:t>Collections</w:t>
      </w:r>
    </w:p>
    <w:p w14:paraId="1C39A5DE" w14:textId="6F9D5D59" w:rsidR="005F7D12" w:rsidRDefault="005F7D12" w:rsidP="00655494">
      <w:pPr>
        <w:pStyle w:val="ListBullet"/>
      </w:pPr>
      <w:r>
        <w:t>Note taking/Record</w:t>
      </w:r>
      <w:r w:rsidR="002C1447">
        <w:t xml:space="preserve"> maintenance </w:t>
      </w:r>
    </w:p>
    <w:p w14:paraId="031317D2" w14:textId="3F515269" w:rsidR="00B711F4" w:rsidRDefault="00B711F4" w:rsidP="00655494">
      <w:pPr>
        <w:pStyle w:val="ListBullet"/>
      </w:pPr>
      <w:r>
        <w:t xml:space="preserve">Account management </w:t>
      </w:r>
    </w:p>
    <w:p w14:paraId="3AD86823" w14:textId="77777777" w:rsidR="00D61D44" w:rsidRDefault="00214F77">
      <w:sdt>
        <w:sdtPr>
          <w:alias w:val="Enter letter text:"/>
          <w:tag w:val="Enter letter text:"/>
          <w:id w:val="-443844463"/>
          <w:placeholder>
            <w:docPart w:val="E4D139FB19D84A30B10922584D0ED826"/>
          </w:placeholder>
          <w:temporary/>
          <w:showingPlcHdr/>
          <w15:appearance w15:val="hidden"/>
        </w:sdtPr>
        <w:sdtEndPr/>
        <w:sdtContent>
          <w:r w:rsidR="006D71C8">
            <w:t>I would welcome the opportunity to further discuss this position with you. If you have questions or would like to schedule an interview, please contact me by phone at</w:t>
          </w:r>
        </w:sdtContent>
      </w:sdt>
      <w:r w:rsidR="00F82475">
        <w:t xml:space="preserve"> </w:t>
      </w:r>
      <w:r w:rsidR="00655494">
        <w:t>647-455-7168</w:t>
      </w:r>
      <w:r w:rsidR="00F82475">
        <w:t xml:space="preserve"> </w:t>
      </w:r>
      <w:sdt>
        <w:sdtPr>
          <w:alias w:val="Enter letter text:"/>
          <w:tag w:val="Enter letter text:"/>
          <w:id w:val="-248658167"/>
          <w:placeholder>
            <w:docPart w:val="AF935014391A4BC8AC02F99EA8FF43AA"/>
          </w:placeholder>
          <w:temporary/>
          <w:showingPlcHdr/>
          <w15:appearance w15:val="hidden"/>
        </w:sdtPr>
        <w:sdtEndPr/>
        <w:sdtContent>
          <w:r w:rsidR="006D71C8">
            <w:t>or by email at</w:t>
          </w:r>
        </w:sdtContent>
      </w:sdt>
      <w:r w:rsidR="00F82475">
        <w:t xml:space="preserve"> </w:t>
      </w:r>
      <w:r w:rsidR="00655494">
        <w:t>lohith1001@gmail.com</w:t>
      </w:r>
      <w:r w:rsidR="00F82475">
        <w:t xml:space="preserve">. </w:t>
      </w:r>
      <w:sdt>
        <w:sdtPr>
          <w:alias w:val="Enter letter text:"/>
          <w:tag w:val="Enter letter text:"/>
          <w:id w:val="-1640723409"/>
          <w:placeholder>
            <w:docPart w:val="4E1153284A564042A06DF6911BEBA172"/>
          </w:placeholder>
          <w:temporary/>
          <w:showingPlcHdr/>
          <w15:appearance w15:val="hidden"/>
        </w:sdtPr>
        <w:sdtEndPr/>
        <w:sdtContent>
          <w:r w:rsidR="006D71C8">
            <w:t>I have enclosed my resume for your review, and I look forward to hearing from you.</w:t>
          </w:r>
        </w:sdtContent>
      </w:sdt>
    </w:p>
    <w:sdt>
      <w:sdtPr>
        <w:alias w:val="Sincerely:"/>
        <w:tag w:val="Sincerely:"/>
        <w:id w:val="1569768320"/>
        <w:placeholder>
          <w:docPart w:val="013837B54949480490E06DEC64CDC60A"/>
        </w:placeholder>
        <w:temporary/>
        <w:showingPlcHdr/>
        <w15:appearance w15:val="hidden"/>
      </w:sdtPr>
      <w:sdtEndPr/>
      <w:sdtContent>
        <w:p w14:paraId="1B1FCA74" w14:textId="77777777" w:rsidR="00D61D44" w:rsidRDefault="006D71C8">
          <w:pPr>
            <w:pStyle w:val="Closing"/>
          </w:pPr>
          <w:r>
            <w:t>Sincerely,</w:t>
          </w:r>
        </w:p>
      </w:sdtContent>
    </w:sdt>
    <w:sdt>
      <w:sdtPr>
        <w:alias w:val="Enter your name:"/>
        <w:tag w:val="Enter your name:"/>
        <w:id w:val="89670760"/>
        <w:placeholder>
          <w:docPart w:val="720B7BA9CAC34F198B75708A6FDB75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2DA67F69" w14:textId="18E209E3" w:rsidR="00CA70E7" w:rsidRPr="006E5405" w:rsidRDefault="00D3428C" w:rsidP="006E5405">
          <w:pPr>
            <w:pStyle w:val="Signature"/>
          </w:pPr>
          <w:proofErr w:type="spellStart"/>
          <w:r>
            <w:t>Lohith</w:t>
          </w:r>
          <w:proofErr w:type="spellEnd"/>
          <w:r>
            <w:t xml:space="preserve"> Hemanna                                                                                                                          2021-02-23</w:t>
          </w:r>
        </w:p>
      </w:sdtContent>
    </w:sdt>
    <w:sdt>
      <w:sdtPr>
        <w:alias w:val="Enclosure:"/>
        <w:tag w:val="Enclosure:"/>
        <w:id w:val="1013583470"/>
        <w:placeholder>
          <w:docPart w:val="FFC22CBF76CA4841AE0F10C6153C3D5B"/>
        </w:placeholder>
        <w:temporary/>
        <w:showingPlcHdr/>
        <w15:appearance w15:val="hidden"/>
      </w:sdtPr>
      <w:sdtEndPr/>
      <w:sdtContent>
        <w:p w14:paraId="6772AC9E" w14:textId="77777777" w:rsidR="00D33336" w:rsidRDefault="006D71C8" w:rsidP="006E5405">
          <w:r w:rsidRPr="006E5405">
            <w:t>Enclosure</w:t>
          </w:r>
        </w:p>
      </w:sdtContent>
    </w:sdt>
    <w:sectPr w:rsidR="00D33336" w:rsidSect="00C05601">
      <w:headerReference w:type="default" r:id="rId8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DD88C" w14:textId="77777777" w:rsidR="00214F77" w:rsidRDefault="00214F77">
      <w:pPr>
        <w:spacing w:after="0" w:line="240" w:lineRule="auto"/>
      </w:pPr>
      <w:r>
        <w:separator/>
      </w:r>
    </w:p>
  </w:endnote>
  <w:endnote w:type="continuationSeparator" w:id="0">
    <w:p w14:paraId="4208747C" w14:textId="77777777" w:rsidR="00214F77" w:rsidRDefault="0021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C409B" w14:textId="77777777" w:rsidR="00214F77" w:rsidRDefault="00214F77">
      <w:pPr>
        <w:spacing w:after="0" w:line="240" w:lineRule="auto"/>
      </w:pPr>
      <w:r>
        <w:separator/>
      </w:r>
    </w:p>
  </w:footnote>
  <w:footnote w:type="continuationSeparator" w:id="0">
    <w:p w14:paraId="0F966F39" w14:textId="77777777" w:rsidR="00214F77" w:rsidRDefault="00214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Recipient Name"/>
      <w:tag w:val=""/>
      <w:id w:val="-1468971042"/>
      <w:placeholder>
        <w:docPart w:val="7984E62469734F818767FB05EC2AD715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1E1B96C7" w14:textId="1C618B7E" w:rsidR="00D61D44" w:rsidRDefault="005F7D12">
        <w:pPr>
          <w:pStyle w:val="Header"/>
        </w:pPr>
        <w:r>
          <w:t>Annum Saleem</w:t>
        </w:r>
      </w:p>
    </w:sdtContent>
  </w:sdt>
  <w:sdt>
    <w:sdtPr>
      <w:alias w:val="Enter date:"/>
      <w:tag w:val="Enter date:"/>
      <w:id w:val="-503353212"/>
      <w:placeholder>
        <w:docPart w:val="A51FDD2141BE4E919361ADC1A01D26F5"/>
      </w:placeholder>
      <w:showingPlcHd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14:paraId="23740711" w14:textId="77777777" w:rsidR="007D21D3" w:rsidRDefault="007D21D3" w:rsidP="007D21D3">
        <w:pPr>
          <w:pStyle w:val="Header"/>
        </w:pPr>
        <w:r w:rsidRPr="007D21D3">
          <w:rPr>
            <w:rStyle w:val="PlaceholderText"/>
            <w:color w:val="auto"/>
          </w:rPr>
          <w:t>Date</w:t>
        </w:r>
      </w:p>
    </w:sdtContent>
  </w:sdt>
  <w:p w14:paraId="353FE88D" w14:textId="77777777" w:rsidR="00D61D44" w:rsidRDefault="00F82475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333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C24E3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60C0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F8BF6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A32E7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66C1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89B3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581B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0AD0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3943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C49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FE06F1"/>
    <w:multiLevelType w:val="hybridMultilevel"/>
    <w:tmpl w:val="DD1407C0"/>
    <w:lvl w:ilvl="0" w:tplc="382A206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176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565A70"/>
    <w:multiLevelType w:val="multilevel"/>
    <w:tmpl w:val="229627C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333333"/>
      </w:rPr>
    </w:lvl>
    <w:lvl w:ilvl="3">
      <w:start w:val="1"/>
      <w:numFmt w:val="lowerRoman"/>
      <w:lvlText w:val="(%4)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1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80"/>
        </w:tabs>
        <w:ind w:left="3240" w:hanging="360"/>
      </w:pPr>
      <w:rPr>
        <w:rFonts w:hint="default"/>
      </w:rPr>
    </w:lvl>
  </w:abstractNum>
  <w:abstractNum w:abstractNumId="13" w15:restartNumberingAfterBreak="0">
    <w:nsid w:val="333E08C3"/>
    <w:multiLevelType w:val="multilevel"/>
    <w:tmpl w:val="010A5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D254C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455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6B8081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D9343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4"/>
  </w:num>
  <w:num w:numId="5">
    <w:abstractNumId w:val="16"/>
  </w:num>
  <w:num w:numId="6">
    <w:abstractNumId w:val="15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94"/>
    <w:rsid w:val="000B3AF6"/>
    <w:rsid w:val="000E000F"/>
    <w:rsid w:val="00145A36"/>
    <w:rsid w:val="00192E57"/>
    <w:rsid w:val="001F3936"/>
    <w:rsid w:val="00212885"/>
    <w:rsid w:val="00214F77"/>
    <w:rsid w:val="0022665B"/>
    <w:rsid w:val="002C1447"/>
    <w:rsid w:val="002D6A85"/>
    <w:rsid w:val="002F3DB5"/>
    <w:rsid w:val="00307DE3"/>
    <w:rsid w:val="00361886"/>
    <w:rsid w:val="00370186"/>
    <w:rsid w:val="00397902"/>
    <w:rsid w:val="003A2132"/>
    <w:rsid w:val="003A6332"/>
    <w:rsid w:val="003C610B"/>
    <w:rsid w:val="003D7EB3"/>
    <w:rsid w:val="003F58FF"/>
    <w:rsid w:val="00445344"/>
    <w:rsid w:val="00447D29"/>
    <w:rsid w:val="00473F79"/>
    <w:rsid w:val="004C1C3F"/>
    <w:rsid w:val="004C422E"/>
    <w:rsid w:val="004F59BA"/>
    <w:rsid w:val="004F5C96"/>
    <w:rsid w:val="00574F4F"/>
    <w:rsid w:val="0059698A"/>
    <w:rsid w:val="00596F10"/>
    <w:rsid w:val="005C455E"/>
    <w:rsid w:val="005C7249"/>
    <w:rsid w:val="005E5BF9"/>
    <w:rsid w:val="005E7E93"/>
    <w:rsid w:val="005F7D12"/>
    <w:rsid w:val="00615645"/>
    <w:rsid w:val="006201F5"/>
    <w:rsid w:val="00627108"/>
    <w:rsid w:val="00655494"/>
    <w:rsid w:val="00663DAD"/>
    <w:rsid w:val="00686327"/>
    <w:rsid w:val="0068726A"/>
    <w:rsid w:val="006D0EDD"/>
    <w:rsid w:val="006D71C8"/>
    <w:rsid w:val="006E3C0C"/>
    <w:rsid w:val="006E5405"/>
    <w:rsid w:val="006F38D3"/>
    <w:rsid w:val="00707E8A"/>
    <w:rsid w:val="00722C4D"/>
    <w:rsid w:val="00783C8A"/>
    <w:rsid w:val="00784CA6"/>
    <w:rsid w:val="0079405E"/>
    <w:rsid w:val="007B1214"/>
    <w:rsid w:val="007C2004"/>
    <w:rsid w:val="007D21D3"/>
    <w:rsid w:val="00802520"/>
    <w:rsid w:val="008350F3"/>
    <w:rsid w:val="00864E86"/>
    <w:rsid w:val="00892158"/>
    <w:rsid w:val="008A4BC2"/>
    <w:rsid w:val="008C19C7"/>
    <w:rsid w:val="008E4979"/>
    <w:rsid w:val="00930B38"/>
    <w:rsid w:val="009443FF"/>
    <w:rsid w:val="009B5748"/>
    <w:rsid w:val="009D775D"/>
    <w:rsid w:val="009F0941"/>
    <w:rsid w:val="00A12C70"/>
    <w:rsid w:val="00A55C45"/>
    <w:rsid w:val="00A72B1B"/>
    <w:rsid w:val="00A9246D"/>
    <w:rsid w:val="00AF0C61"/>
    <w:rsid w:val="00AF3360"/>
    <w:rsid w:val="00B1175D"/>
    <w:rsid w:val="00B711F4"/>
    <w:rsid w:val="00B72396"/>
    <w:rsid w:val="00B849ED"/>
    <w:rsid w:val="00BD3D2E"/>
    <w:rsid w:val="00BE32CA"/>
    <w:rsid w:val="00C05601"/>
    <w:rsid w:val="00C810E7"/>
    <w:rsid w:val="00C91702"/>
    <w:rsid w:val="00CA70E7"/>
    <w:rsid w:val="00CB4736"/>
    <w:rsid w:val="00CF7BB7"/>
    <w:rsid w:val="00D07761"/>
    <w:rsid w:val="00D33336"/>
    <w:rsid w:val="00D3428C"/>
    <w:rsid w:val="00D52C8C"/>
    <w:rsid w:val="00D61D44"/>
    <w:rsid w:val="00E24751"/>
    <w:rsid w:val="00E82134"/>
    <w:rsid w:val="00E82200"/>
    <w:rsid w:val="00ED7BE7"/>
    <w:rsid w:val="00F151BD"/>
    <w:rsid w:val="00F45C61"/>
    <w:rsid w:val="00F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B157"/>
  <w15:chartTrackingRefBased/>
  <w15:docId w15:val="{0F83CA02-A168-4A48-8801-A72E44AC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96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E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E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E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E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E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6"/>
    <w:qFormat/>
    <w:pPr>
      <w:keepNext/>
      <w:spacing w:after="1000" w:line="240" w:lineRule="auto"/>
    </w:pPr>
  </w:style>
  <w:style w:type="paragraph" w:styleId="Signature">
    <w:name w:val="Signature"/>
    <w:basedOn w:val="Normal"/>
    <w:next w:val="Normal"/>
    <w:uiPriority w:val="7"/>
    <w:qFormat/>
    <w:pPr>
      <w:keepNext/>
      <w:spacing w:after="360"/>
      <w:contextualSpacing/>
    </w:pPr>
  </w:style>
  <w:style w:type="paragraph" w:styleId="Date">
    <w:name w:val="Date"/>
    <w:basedOn w:val="Normal"/>
    <w:uiPriority w:val="2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83C8A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83C8A"/>
    <w:rPr>
      <w:spacing w:val="4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paragraph" w:styleId="Salutation">
    <w:name w:val="Salutation"/>
    <w:basedOn w:val="Normal"/>
    <w:next w:val="Normal"/>
    <w:uiPriority w:val="3"/>
    <w:qFormat/>
    <w:pPr>
      <w:spacing w:before="400" w:after="200"/>
    </w:pPr>
  </w:style>
  <w:style w:type="paragraph" w:styleId="ListBullet">
    <w:name w:val="List Bullet"/>
    <w:basedOn w:val="Normal"/>
    <w:uiPriority w:val="5"/>
    <w:unhideWhenUsed/>
    <w:qFormat/>
    <w:pPr>
      <w:numPr>
        <w:numId w:val="17"/>
      </w:numPr>
      <w:spacing w:line="360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3C8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C8A"/>
    <w:rPr>
      <w:spacing w:val="4"/>
      <w:sz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91702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9170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91702"/>
    <w:rPr>
      <w:i/>
      <w:iCs/>
      <w:color w:val="365F91" w:themeColor="accent1" w:themeShade="BF"/>
      <w:spacing w:val="4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72B1B"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BlockText">
    <w:name w:val="Block Text"/>
    <w:basedOn w:val="Normal"/>
    <w:uiPriority w:val="99"/>
    <w:semiHidden/>
    <w:unhideWhenUsed/>
    <w:rsid w:val="00C9170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B3"/>
    <w:pPr>
      <w:spacing w:after="0" w:line="240" w:lineRule="auto"/>
    </w:pPr>
    <w:rPr>
      <w:rFonts w:ascii="Segoe UI" w:hAnsi="Segoe UI" w:cs="Segoe UI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sid w:val="00A72B1B"/>
    <w:rPr>
      <w:b/>
      <w:bCs/>
      <w:i/>
      <w:iCs/>
      <w:spacing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B3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D7EB3"/>
  </w:style>
  <w:style w:type="paragraph" w:styleId="BodyText">
    <w:name w:val="Body Text"/>
    <w:basedOn w:val="Normal"/>
    <w:link w:val="BodyTextChar"/>
    <w:uiPriority w:val="99"/>
    <w:semiHidden/>
    <w:unhideWhenUsed/>
    <w:rsid w:val="003D7E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EB3"/>
    <w:rPr>
      <w:spacing w:val="4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D7E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D7EB3"/>
    <w:rPr>
      <w:spacing w:val="4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D7E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7EB3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D7EB3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D7EB3"/>
    <w:rPr>
      <w:spacing w:val="4"/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D7E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D7EB3"/>
    <w:rPr>
      <w:spacing w:val="4"/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D7EB3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D7EB3"/>
    <w:rPr>
      <w:spacing w:val="4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7E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7EB3"/>
    <w:rPr>
      <w:spacing w:val="4"/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7E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7EB3"/>
    <w:rPr>
      <w:spacing w:val="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EB3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7E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E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EB3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EB3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D7E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EB3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D7E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D7EB3"/>
    <w:rPr>
      <w:spacing w:val="4"/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3D7EB3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3D7EB3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7E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7EB3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D7E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7EB3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D7EB3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E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EB3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D7EB3"/>
    <w:rPr>
      <w:color w:val="2B579A"/>
      <w:sz w:val="22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2396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EB3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EB3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B3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B3"/>
    <w:rPr>
      <w:rFonts w:asciiTheme="majorHAnsi" w:eastAsiaTheme="majorEastAsia" w:hAnsiTheme="majorHAnsi" w:cstheme="majorBidi"/>
      <w:color w:val="365F91" w:themeColor="accent1" w:themeShade="BF"/>
      <w:spacing w:val="4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B3"/>
    <w:rPr>
      <w:rFonts w:asciiTheme="majorHAnsi" w:eastAsiaTheme="majorEastAsia" w:hAnsiTheme="majorHAnsi" w:cstheme="majorBidi"/>
      <w:color w:val="243F60" w:themeColor="accent1" w:themeShade="7F"/>
      <w:spacing w:val="4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EB3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EB3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EB3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D7EB3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7E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7EB3"/>
    <w:rPr>
      <w:i/>
      <w:iCs/>
      <w:spacing w:val="4"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E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EB3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7E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3D7EB3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D7EB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D7E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D7EB3"/>
    <w:rPr>
      <w:sz w:val="22"/>
    </w:rPr>
  </w:style>
  <w:style w:type="paragraph" w:styleId="List">
    <w:name w:val="List"/>
    <w:basedOn w:val="Normal"/>
    <w:uiPriority w:val="99"/>
    <w:semiHidden/>
    <w:unhideWhenUsed/>
    <w:rsid w:val="003D7E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D7E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D7E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D7E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D7EB3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D7E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D7E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D7E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D7E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D7E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D7E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D7EB3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D52C8C"/>
    <w:pPr>
      <w:numPr>
        <w:numId w:val="18"/>
      </w:numPr>
      <w:ind w:left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D7EB3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D7EB3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D7EB3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D7EB3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D7E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7E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7EB3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D7EB3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D7E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7EB3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D7EB3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3D7E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D7E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D7E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D7EB3"/>
    <w:rPr>
      <w:spacing w:val="4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D7EB3"/>
    <w:rPr>
      <w:sz w:val="22"/>
    </w:rPr>
  </w:style>
  <w:style w:type="table" w:styleId="PlainTable1">
    <w:name w:val="Plain Table 1"/>
    <w:basedOn w:val="TableNormal"/>
    <w:uiPriority w:val="41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7E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7EB3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D7E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D7EB3"/>
    <w:rPr>
      <w:i/>
      <w:iCs/>
      <w:color w:val="404040" w:themeColor="text1" w:themeTint="BF"/>
      <w:spacing w:val="4"/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3D7EB3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D7EB3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D7E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7EB3"/>
    <w:rPr>
      <w:rFonts w:eastAsiaTheme="minorEastAsia"/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D7EB3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4"/>
    <w:unhideWhenUsed/>
    <w:qFormat/>
    <w:rsid w:val="00BE32CA"/>
    <w:rPr>
      <w:caps w:val="0"/>
      <w:smallCaps w:val="0"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3D7EB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D7EB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D7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D7E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D7E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D7EB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D7EB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D7EB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D7EB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D7EB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D7EB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D7EB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D7E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D7EB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D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D7EB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D7EB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D7EB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D7EB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D7E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D7E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D7E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D7E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D7E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D7E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D7E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D7E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D7E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D7E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D7E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D7E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D7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D7EB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D7EB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D7EB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D7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D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D7E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E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D7E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D7E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D7E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D7E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D7E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D7E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D7E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D7EB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EB3"/>
    <w:pPr>
      <w:outlineLvl w:val="9"/>
    </w:pPr>
  </w:style>
  <w:style w:type="paragraph" w:styleId="ListBullet2">
    <w:name w:val="List Bullet 2"/>
    <w:basedOn w:val="Normal"/>
    <w:uiPriority w:val="99"/>
    <w:semiHidden/>
    <w:unhideWhenUsed/>
    <w:rsid w:val="00E2475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2475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lpa\AppData\Roaming\Microsoft\Templates\Sample%20cover%20letter%20in%20response%20to%20a%20technical%20position%20advertisement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8FEB7BA6364756AA0D47229F951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CD438-9BD3-4058-AF10-94521566A6C1}"/>
      </w:docPartPr>
      <w:docPartBody>
        <w:p w:rsidR="00FE5397" w:rsidRDefault="007B3B4E">
          <w:pPr>
            <w:pStyle w:val="838FEB7BA6364756AA0D47229F951383"/>
          </w:pPr>
          <w:r>
            <w:t>Your Name</w:t>
          </w:r>
        </w:p>
      </w:docPartBody>
    </w:docPart>
    <w:docPart>
      <w:docPartPr>
        <w:name w:val="7984E62469734F818767FB05EC2AD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E9761-713C-4229-BFC8-702CB54E5EDD}"/>
      </w:docPartPr>
      <w:docPartBody>
        <w:p w:rsidR="00FE5397" w:rsidRDefault="007B3B4E">
          <w:pPr>
            <w:pStyle w:val="7984E62469734F818767FB05EC2AD715"/>
          </w:pPr>
          <w:r>
            <w:rPr>
              <w:rStyle w:val="PlaceholderText"/>
            </w:rPr>
            <w:t>Recipient Name</w:t>
          </w:r>
        </w:p>
      </w:docPartBody>
    </w:docPart>
    <w:docPart>
      <w:docPartPr>
        <w:name w:val="A51FDD2141BE4E919361ADC1A01D2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13A74-469D-43BD-B38F-759B5FF5A5F8}"/>
      </w:docPartPr>
      <w:docPartBody>
        <w:p w:rsidR="00FE5397" w:rsidRDefault="007B3B4E">
          <w:pPr>
            <w:pStyle w:val="A51FDD2141BE4E919361ADC1A01D26F5"/>
          </w:pPr>
          <w:r w:rsidRPr="00BE32CA">
            <w:rPr>
              <w:rStyle w:val="SubtleReference"/>
            </w:rPr>
            <w:t>job title</w:t>
          </w:r>
        </w:p>
      </w:docPartBody>
    </w:docPart>
    <w:docPart>
      <w:docPartPr>
        <w:name w:val="9F5DDE78E3174033AEAE45D5F5C4F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29623-5262-4F39-8A5B-6AAE41F25C10}"/>
      </w:docPartPr>
      <w:docPartBody>
        <w:p w:rsidR="00FE5397" w:rsidRDefault="007B3B4E">
          <w:pPr>
            <w:pStyle w:val="9F5DDE78E3174033AEAE45D5F5C4F320"/>
          </w:pPr>
          <w:r>
            <w:t>I would bring to your company a broad range of skills, including:</w:t>
          </w:r>
        </w:p>
      </w:docPartBody>
    </w:docPart>
    <w:docPart>
      <w:docPartPr>
        <w:name w:val="E4D139FB19D84A30B10922584D0E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BA860-A0D4-4333-9AE4-83DC9D08AEB8}"/>
      </w:docPartPr>
      <w:docPartBody>
        <w:p w:rsidR="00FE5397" w:rsidRDefault="007B3B4E">
          <w:pPr>
            <w:pStyle w:val="E4D139FB19D84A30B10922584D0ED826"/>
          </w:pPr>
          <w:r>
            <w:t>I would welcome the opportunity to further discuss this position with you. If you have questions or would like to schedule an interview, please contact me by phone at</w:t>
          </w:r>
        </w:p>
      </w:docPartBody>
    </w:docPart>
    <w:docPart>
      <w:docPartPr>
        <w:name w:val="AF935014391A4BC8AC02F99EA8FF4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C4BD1-D454-44CB-9202-11BAACDFFB83}"/>
      </w:docPartPr>
      <w:docPartBody>
        <w:p w:rsidR="00FE5397" w:rsidRDefault="007B3B4E">
          <w:pPr>
            <w:pStyle w:val="AF935014391A4BC8AC02F99EA8FF43AA"/>
          </w:pPr>
          <w:r>
            <w:t>or by email at</w:t>
          </w:r>
        </w:p>
      </w:docPartBody>
    </w:docPart>
    <w:docPart>
      <w:docPartPr>
        <w:name w:val="4E1153284A564042A06DF6911BEBA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39A2-0BC0-4725-9B01-73C761220FBA}"/>
      </w:docPartPr>
      <w:docPartBody>
        <w:p w:rsidR="00FE5397" w:rsidRDefault="007B3B4E">
          <w:pPr>
            <w:pStyle w:val="4E1153284A564042A06DF6911BEBA172"/>
          </w:pPr>
          <w:r>
            <w:t>I have enclosed my resume for your review, and I look forward to hearing from you.</w:t>
          </w:r>
        </w:p>
      </w:docPartBody>
    </w:docPart>
    <w:docPart>
      <w:docPartPr>
        <w:name w:val="013837B54949480490E06DEC64CD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95BAA-5E20-4014-BC04-E044E27125C5}"/>
      </w:docPartPr>
      <w:docPartBody>
        <w:p w:rsidR="00FE5397" w:rsidRDefault="007B3B4E">
          <w:pPr>
            <w:pStyle w:val="013837B54949480490E06DEC64CDC60A"/>
          </w:pPr>
          <w:r>
            <w:t>Sincerely,</w:t>
          </w:r>
        </w:p>
      </w:docPartBody>
    </w:docPart>
    <w:docPart>
      <w:docPartPr>
        <w:name w:val="720B7BA9CAC34F198B75708A6FDB7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368F-09B1-4308-ADE9-11B73F71D68F}"/>
      </w:docPartPr>
      <w:docPartBody>
        <w:p w:rsidR="00FE5397" w:rsidRDefault="007B3B4E">
          <w:pPr>
            <w:pStyle w:val="720B7BA9CAC34F198B75708A6FDB7556"/>
          </w:pPr>
          <w:r w:rsidRPr="006E5405">
            <w:t>Your Name</w:t>
          </w:r>
        </w:p>
      </w:docPartBody>
    </w:docPart>
    <w:docPart>
      <w:docPartPr>
        <w:name w:val="FFC22CBF76CA4841AE0F10C6153C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43B6D-07F9-4280-92E5-93B05F796316}"/>
      </w:docPartPr>
      <w:docPartBody>
        <w:p w:rsidR="00FE5397" w:rsidRDefault="007B3B4E">
          <w:pPr>
            <w:pStyle w:val="FFC22CBF76CA4841AE0F10C6153C3D5B"/>
          </w:pPr>
          <w:r w:rsidRPr="006E540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65A70"/>
    <w:multiLevelType w:val="multilevel"/>
    <w:tmpl w:val="229627C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333333"/>
      </w:rPr>
    </w:lvl>
    <w:lvl w:ilvl="3">
      <w:start w:val="1"/>
      <w:numFmt w:val="lowerRoman"/>
      <w:lvlText w:val="(%4)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1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8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4E"/>
    <w:rsid w:val="00115DD9"/>
    <w:rsid w:val="006844A4"/>
    <w:rsid w:val="007B3B4E"/>
    <w:rsid w:val="00EF0148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FEB7BA6364756AA0D47229F951383">
    <w:name w:val="838FEB7BA6364756AA0D47229F951383"/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paragraph" w:customStyle="1" w:styleId="7984E62469734F818767FB05EC2AD715">
    <w:name w:val="7984E62469734F818767FB05EC2AD715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A5A5A" w:themeColor="text1" w:themeTint="A5"/>
      <w:sz w:val="22"/>
    </w:rPr>
  </w:style>
  <w:style w:type="paragraph" w:customStyle="1" w:styleId="A51FDD2141BE4E919361ADC1A01D26F5">
    <w:name w:val="A51FDD2141BE4E919361ADC1A01D26F5"/>
  </w:style>
  <w:style w:type="paragraph" w:customStyle="1" w:styleId="9F5DDE78E3174033AEAE45D5F5C4F320">
    <w:name w:val="9F5DDE78E3174033AEAE45D5F5C4F320"/>
  </w:style>
  <w:style w:type="paragraph" w:styleId="ListBullet">
    <w:name w:val="List Bullet"/>
    <w:basedOn w:val="Normal"/>
    <w:uiPriority w:val="5"/>
    <w:unhideWhenUsed/>
    <w:qFormat/>
    <w:pPr>
      <w:numPr>
        <w:numId w:val="1"/>
      </w:numPr>
      <w:spacing w:after="240" w:line="360" w:lineRule="auto"/>
      <w:contextualSpacing/>
    </w:pPr>
    <w:rPr>
      <w:rFonts w:eastAsiaTheme="minorHAnsi"/>
      <w:spacing w:val="4"/>
      <w:lang w:val="en-US" w:eastAsia="en-US"/>
    </w:rPr>
  </w:style>
  <w:style w:type="paragraph" w:customStyle="1" w:styleId="E4D139FB19D84A30B10922584D0ED826">
    <w:name w:val="E4D139FB19D84A30B10922584D0ED826"/>
  </w:style>
  <w:style w:type="paragraph" w:customStyle="1" w:styleId="AF935014391A4BC8AC02F99EA8FF43AA">
    <w:name w:val="AF935014391A4BC8AC02F99EA8FF43AA"/>
  </w:style>
  <w:style w:type="paragraph" w:customStyle="1" w:styleId="4E1153284A564042A06DF6911BEBA172">
    <w:name w:val="4E1153284A564042A06DF6911BEBA172"/>
  </w:style>
  <w:style w:type="paragraph" w:customStyle="1" w:styleId="013837B54949480490E06DEC64CDC60A">
    <w:name w:val="013837B54949480490E06DEC64CDC60A"/>
  </w:style>
  <w:style w:type="paragraph" w:customStyle="1" w:styleId="720B7BA9CAC34F198B75708A6FDB7556">
    <w:name w:val="720B7BA9CAC34F198B75708A6FDB7556"/>
  </w:style>
  <w:style w:type="paragraph" w:customStyle="1" w:styleId="FFC22CBF76CA4841AE0F10C6153C3D5B">
    <w:name w:val="FFC22CBF76CA4841AE0F10C6153C3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>Annum Saleem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Sample%20cover%20letter%20in%20response%20to%20a%20technical%20position%20advertisement.dotx</Template>
  <TotalTime>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Lohith Hemanna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Lohith Hemanna                                                                                                                          2021-02-23</dc:title>
  <dc:creator>Shilpa Williams</dc:creator>
  <cp:keywords/>
  <dc:description/>
  <cp:lastModifiedBy>Lohith BH</cp:lastModifiedBy>
  <cp:revision>9</cp:revision>
  <dcterms:created xsi:type="dcterms:W3CDTF">2021-02-23T15:17:00Z</dcterms:created>
  <dcterms:modified xsi:type="dcterms:W3CDTF">2021-02-23T21:54:00Z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